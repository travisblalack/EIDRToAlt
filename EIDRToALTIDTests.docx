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42901" w14:textId="4FAE1FE5" w:rsidR="00A10484" w:rsidRDefault="008B2A78">
      <w:pPr>
        <w:pStyle w:val="Title"/>
      </w:pPr>
      <w:proofErr w:type="spellStart"/>
      <w:r>
        <w:t>EIDRToALTIDTests</w:t>
      </w:r>
      <w:proofErr w:type="spellEnd"/>
    </w:p>
    <w:p w14:paraId="0B75E6DB" w14:textId="20C07239" w:rsidR="00855982" w:rsidRPr="00855982" w:rsidRDefault="008B2A78" w:rsidP="00855982">
      <w:pPr>
        <w:pStyle w:val="Heading1"/>
      </w:pPr>
      <w:r>
        <w:t>Cases</w:t>
      </w:r>
    </w:p>
    <w:p w14:paraId="665A2AB2" w14:textId="77777777" w:rsidR="005E70AD" w:rsidRDefault="005E70AD" w:rsidP="005E70AD"/>
    <w:p w14:paraId="49E00E27" w14:textId="77777777" w:rsidR="0046734C" w:rsidRDefault="0046734C" w:rsidP="0046734C">
      <w:pPr>
        <w:pStyle w:val="NormalWeb"/>
      </w:pPr>
      <w:proofErr w:type="spellStart"/>
      <w:r>
        <w:rPr>
          <w:rStyle w:val="Strong"/>
        </w:rPr>
        <w:t>EIDRToALTID</w:t>
      </w:r>
      <w:proofErr w:type="spellEnd"/>
      <w:r>
        <w:rPr>
          <w:rStyle w:val="Strong"/>
        </w:rPr>
        <w:t xml:space="preserve"> Test Cases</w:t>
      </w:r>
    </w:p>
    <w:p w14:paraId="338BCABE" w14:textId="77777777" w:rsidR="0046734C" w:rsidRDefault="00D00D0F" w:rsidP="0046734C">
      <w:r>
        <w:rPr>
          <w:noProof/>
        </w:rPr>
        <w:pict w14:anchorId="273FB29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4EDB1B8" w14:textId="1D3BDAF8" w:rsidR="0046734C" w:rsidRDefault="0046734C" w:rsidP="0046734C">
      <w:pPr>
        <w:pStyle w:val="Heading3"/>
      </w:pPr>
      <w:r>
        <w:rPr>
          <w:rStyle w:val="Strong"/>
          <w:b/>
          <w:bCs/>
        </w:rPr>
        <w:t>Test 1: Testing from a List of IDs with Type IMDB</w:t>
      </w:r>
      <w:r w:rsidR="00163EB9">
        <w:rPr>
          <w:rStyle w:val="Strong"/>
          <w:b/>
          <w:bCs/>
        </w:rPr>
        <w:t xml:space="preserve"> of 75 records</w:t>
      </w:r>
    </w:p>
    <w:p w14:paraId="7DC79963" w14:textId="77777777" w:rsidR="0046734C" w:rsidRDefault="0046734C" w:rsidP="0046734C">
      <w:pPr>
        <w:pStyle w:val="NormalWeb"/>
      </w:pPr>
      <w:r>
        <w:rPr>
          <w:rStyle w:val="Strong"/>
        </w:rPr>
        <w:t>Command:</w:t>
      </w:r>
      <w:r>
        <w:br/>
      </w:r>
      <w:r>
        <w:rPr>
          <w:rStyle w:val="HTMLCode"/>
          <w:rFonts w:eastAsiaTheme="majorEastAsia"/>
        </w:rPr>
        <w:t>python3 EIDRToAltID.py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Ids.txt -t IMDB</w:t>
      </w:r>
    </w:p>
    <w:p w14:paraId="63484F14" w14:textId="680EA2BB" w:rsidR="00163EB9" w:rsidRDefault="0046734C" w:rsidP="0046734C">
      <w:pPr>
        <w:pStyle w:val="NormalWeb"/>
      </w:pPr>
      <w:r>
        <w:rPr>
          <w:rStyle w:val="Strong"/>
        </w:rPr>
        <w:t>Expected Result:</w:t>
      </w:r>
      <w:r>
        <w:br/>
        <w:t>A list of IDs of type IMDB</w:t>
      </w:r>
      <w:r w:rsidR="00163EB9">
        <w:t xml:space="preserve"> with 75 records</w:t>
      </w:r>
      <w:r>
        <w:t>.</w:t>
      </w:r>
    </w:p>
    <w:p w14:paraId="57C04379" w14:textId="41BE42A6" w:rsidR="0046734C" w:rsidRDefault="0046734C" w:rsidP="0046734C">
      <w:pPr>
        <w:pStyle w:val="NormalWeb"/>
      </w:pPr>
      <w:r>
        <w:rPr>
          <w:rStyle w:val="Strong"/>
        </w:rPr>
        <w:t>Actual Result:</w:t>
      </w:r>
      <w:r>
        <w:br/>
        <w:t>A list of IDs of type IMDB</w:t>
      </w:r>
      <w:r w:rsidR="00163EB9">
        <w:t xml:space="preserve"> with 75 records</w:t>
      </w:r>
      <w:r>
        <w:t>.</w:t>
      </w:r>
    </w:p>
    <w:p w14:paraId="05E96C93" w14:textId="77777777" w:rsidR="0046734C" w:rsidRDefault="00D00D0F" w:rsidP="0046734C">
      <w:r>
        <w:rPr>
          <w:noProof/>
        </w:rPr>
        <w:pict w14:anchorId="51B2348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6F7014B" w14:textId="0A4861A5" w:rsidR="0046734C" w:rsidRDefault="0046734C" w:rsidP="0046734C">
      <w:pPr>
        <w:pStyle w:val="Heading3"/>
      </w:pPr>
      <w:r>
        <w:rPr>
          <w:rStyle w:val="Strong"/>
          <w:b/>
          <w:bCs/>
        </w:rPr>
        <w:t xml:space="preserve">Test 2: Testing from a List of IDs with Type IMDB </w:t>
      </w:r>
      <w:r w:rsidR="00163EB9">
        <w:rPr>
          <w:rStyle w:val="Strong"/>
          <w:b/>
          <w:bCs/>
        </w:rPr>
        <w:t xml:space="preserve">of 75 records </w:t>
      </w:r>
      <w:r>
        <w:rPr>
          <w:rStyle w:val="Strong"/>
          <w:b/>
          <w:bCs/>
        </w:rPr>
        <w:t>in Verbose Mode</w:t>
      </w:r>
      <w:r w:rsidR="00163EB9">
        <w:rPr>
          <w:rStyle w:val="Strong"/>
          <w:b/>
          <w:bCs/>
        </w:rPr>
        <w:t xml:space="preserve"> </w:t>
      </w:r>
    </w:p>
    <w:p w14:paraId="2CF9756F" w14:textId="77777777" w:rsidR="0046734C" w:rsidRDefault="0046734C" w:rsidP="0046734C">
      <w:pPr>
        <w:pStyle w:val="NormalWeb"/>
      </w:pPr>
      <w:r>
        <w:rPr>
          <w:rStyle w:val="Strong"/>
        </w:rPr>
        <w:t>Command:</w:t>
      </w:r>
      <w:r>
        <w:br/>
      </w:r>
      <w:r>
        <w:rPr>
          <w:rStyle w:val="HTMLCode"/>
          <w:rFonts w:eastAsiaTheme="majorEastAsia"/>
        </w:rPr>
        <w:t>python3 EIDRToAltID.py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Ids.txt -t IMDB -v</w:t>
      </w:r>
    </w:p>
    <w:p w14:paraId="791AFF55" w14:textId="77777777" w:rsidR="0046734C" w:rsidRDefault="0046734C" w:rsidP="0046734C">
      <w:pPr>
        <w:pStyle w:val="NormalWeb"/>
      </w:pPr>
      <w:r>
        <w:rPr>
          <w:rStyle w:val="Strong"/>
        </w:rPr>
        <w:t>Expected Result:</w:t>
      </w:r>
      <w:r>
        <w:br/>
        <w:t>A list of IDs of type IMDB with additional data such as processing per record time, alt ID, relation (if applicable), and skipping a blank line if it’s there.</w:t>
      </w:r>
    </w:p>
    <w:p w14:paraId="1BC2622F" w14:textId="77777777" w:rsidR="0046734C" w:rsidRDefault="0046734C" w:rsidP="0046734C">
      <w:pPr>
        <w:pStyle w:val="NormalWeb"/>
      </w:pPr>
      <w:r>
        <w:rPr>
          <w:rStyle w:val="Strong"/>
        </w:rPr>
        <w:t>Actual Result:</w:t>
      </w:r>
      <w:r>
        <w:br/>
        <w:t>A list of IDs of type IMDB with the additional metadata mentioned above.</w:t>
      </w:r>
    </w:p>
    <w:p w14:paraId="68894C20" w14:textId="77777777" w:rsidR="00743044" w:rsidRDefault="00743044" w:rsidP="00743044">
      <w:pPr>
        <w:pStyle w:val="NormalWeb"/>
      </w:pPr>
      <w:r>
        <w:t>Processing up to 10 EIDR errors.</w:t>
      </w:r>
    </w:p>
    <w:p w14:paraId="763A4E93" w14:textId="77777777" w:rsidR="00743044" w:rsidRDefault="00743044" w:rsidP="00743044">
      <w:pPr>
        <w:pStyle w:val="NormalWeb"/>
      </w:pPr>
      <w:r>
        <w:t>Logging to: None</w:t>
      </w:r>
    </w:p>
    <w:p w14:paraId="60B1C9C0" w14:textId="38D23140" w:rsidR="00743044" w:rsidRDefault="00743044" w:rsidP="00743044">
      <w:pPr>
        <w:pStyle w:val="NormalWeb"/>
      </w:pPr>
      <w:r>
        <w:t xml:space="preserve">Loaded 75 EIDR IDs from input file. </w:t>
      </w:r>
    </w:p>
    <w:p w14:paraId="1ED44551" w14:textId="58DDD10D" w:rsidR="00743044" w:rsidRDefault="00743044" w:rsidP="00743044">
      <w:pPr>
        <w:pStyle w:val="NormalWeb"/>
      </w:pPr>
      <w:r>
        <w:t>Should note that even though it skips a blank line, it still processes as “75” records.</w:t>
      </w:r>
    </w:p>
    <w:p w14:paraId="50436C88" w14:textId="27EFE9D6" w:rsidR="00585F41" w:rsidRDefault="00585F41" w:rsidP="00743044">
      <w:pPr>
        <w:pStyle w:val="NormalWeb"/>
      </w:pPr>
      <w:r>
        <w:t>If the id in the list of ids has more than 1 relation, it only counts 1 id.</w:t>
      </w:r>
    </w:p>
    <w:p w14:paraId="74553158" w14:textId="77777777" w:rsidR="00585F41" w:rsidRDefault="00585F41" w:rsidP="00743044">
      <w:pPr>
        <w:pStyle w:val="NormalWeb"/>
      </w:pPr>
    </w:p>
    <w:p w14:paraId="0B3D53C2" w14:textId="77777777" w:rsidR="0046734C" w:rsidRDefault="00D00D0F" w:rsidP="0046734C">
      <w:r>
        <w:rPr>
          <w:noProof/>
        </w:rPr>
        <w:pict w14:anchorId="3C96D0D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AC2F32C" w14:textId="77777777" w:rsidR="0046734C" w:rsidRDefault="0046734C" w:rsidP="0046734C">
      <w:pPr>
        <w:pStyle w:val="Heading3"/>
      </w:pPr>
      <w:r>
        <w:rPr>
          <w:rStyle w:val="Strong"/>
          <w:b/>
          <w:bCs/>
        </w:rPr>
        <w:t>Test 3: Testing from a List of IDs with Type IMDB with an Output File</w:t>
      </w:r>
    </w:p>
    <w:p w14:paraId="33F7B394" w14:textId="77777777" w:rsidR="0046734C" w:rsidRDefault="0046734C" w:rsidP="0046734C">
      <w:pPr>
        <w:pStyle w:val="NormalWeb"/>
      </w:pPr>
      <w:r>
        <w:rPr>
          <w:rStyle w:val="Strong"/>
        </w:rPr>
        <w:t>Command:</w:t>
      </w:r>
      <w:r>
        <w:br/>
      </w:r>
      <w:r>
        <w:rPr>
          <w:rStyle w:val="HTMLCode"/>
          <w:rFonts w:eastAsiaTheme="majorEastAsia"/>
        </w:rPr>
        <w:t>python3 EIDRToAltID.py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Ids.txt -t IMDB -o output.txt</w:t>
      </w:r>
    </w:p>
    <w:p w14:paraId="40B11161" w14:textId="77777777" w:rsidR="0046734C" w:rsidRDefault="0046734C" w:rsidP="0046734C">
      <w:pPr>
        <w:pStyle w:val="NormalWeb"/>
      </w:pPr>
      <w:r>
        <w:rPr>
          <w:rStyle w:val="Strong"/>
        </w:rPr>
        <w:t>Expected Result:</w:t>
      </w:r>
      <w:r>
        <w:br/>
        <w:t>Writes metadata to the output file.</w:t>
      </w:r>
    </w:p>
    <w:p w14:paraId="63F47D32" w14:textId="77777777" w:rsidR="0046734C" w:rsidRDefault="0046734C" w:rsidP="0046734C">
      <w:pPr>
        <w:pStyle w:val="NormalWeb"/>
      </w:pPr>
      <w:r>
        <w:rPr>
          <w:rStyle w:val="Strong"/>
        </w:rPr>
        <w:t>Actual Result:</w:t>
      </w:r>
      <w:r>
        <w:br/>
        <w:t>Writes metadata to the output file.</w:t>
      </w:r>
    </w:p>
    <w:p w14:paraId="3573C187" w14:textId="77777777" w:rsidR="0046734C" w:rsidRDefault="00D00D0F" w:rsidP="0046734C">
      <w:r>
        <w:rPr>
          <w:noProof/>
        </w:rPr>
        <w:pict w14:anchorId="00D6130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4D43421" w14:textId="77777777" w:rsidR="0046734C" w:rsidRDefault="0046734C" w:rsidP="0046734C">
      <w:pPr>
        <w:pStyle w:val="Heading3"/>
      </w:pPr>
      <w:r>
        <w:rPr>
          <w:rStyle w:val="Strong"/>
          <w:b/>
          <w:bCs/>
        </w:rPr>
        <w:t>Test 4: Testing for a Single ID of Type</w:t>
      </w:r>
    </w:p>
    <w:p w14:paraId="4BE0B8E5" w14:textId="77777777" w:rsidR="0046734C" w:rsidRDefault="0046734C" w:rsidP="0046734C">
      <w:pPr>
        <w:pStyle w:val="NormalWeb"/>
      </w:pPr>
      <w:r>
        <w:rPr>
          <w:rStyle w:val="Strong"/>
        </w:rPr>
        <w:t>Command:</w:t>
      </w:r>
      <w:r>
        <w:br/>
      </w:r>
      <w:r>
        <w:rPr>
          <w:rStyle w:val="HTMLCode"/>
          <w:rFonts w:eastAsiaTheme="majorEastAsia"/>
        </w:rPr>
        <w:t>python3 EIDRToAltID.py -id 10.5240/077F-B03E-2A2D-F030-8E5D-X -t IMDB</w:t>
      </w:r>
    </w:p>
    <w:p w14:paraId="0721FA0B" w14:textId="77777777" w:rsidR="0046734C" w:rsidRDefault="0046734C" w:rsidP="0046734C">
      <w:pPr>
        <w:pStyle w:val="NormalWeb"/>
      </w:pPr>
      <w:r>
        <w:rPr>
          <w:rStyle w:val="Strong"/>
        </w:rPr>
        <w:t>Expected Result:</w:t>
      </w:r>
      <w:r>
        <w:br/>
        <w:t>Displays the metadata for a single ID of type.</w:t>
      </w:r>
    </w:p>
    <w:p w14:paraId="3D822B19" w14:textId="77777777" w:rsidR="0046734C" w:rsidRDefault="0046734C" w:rsidP="0046734C">
      <w:pPr>
        <w:pStyle w:val="NormalWeb"/>
      </w:pPr>
      <w:r>
        <w:rPr>
          <w:rStyle w:val="Strong"/>
        </w:rPr>
        <w:t>Actual Result:</w:t>
      </w:r>
      <w:r>
        <w:br/>
        <w:t>Displays the metadata for a single ID.</w:t>
      </w:r>
    </w:p>
    <w:p w14:paraId="45BC3347" w14:textId="77777777" w:rsidR="0046734C" w:rsidRDefault="00D00D0F" w:rsidP="0046734C">
      <w:r>
        <w:rPr>
          <w:noProof/>
        </w:rPr>
        <w:pict w14:anchorId="2FA5E93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07F26C" w14:textId="77777777" w:rsidR="0046734C" w:rsidRDefault="0046734C" w:rsidP="0046734C">
      <w:pPr>
        <w:pStyle w:val="Heading3"/>
      </w:pPr>
      <w:r>
        <w:rPr>
          <w:rStyle w:val="Strong"/>
          <w:b/>
          <w:bCs/>
        </w:rPr>
        <w:t>Test 5: Testing for a Single ID of Domain</w:t>
      </w:r>
    </w:p>
    <w:p w14:paraId="2BEC0BF3" w14:textId="77777777" w:rsidR="0046734C" w:rsidRDefault="0046734C" w:rsidP="0046734C">
      <w:pPr>
        <w:pStyle w:val="NormalWeb"/>
      </w:pPr>
      <w:r>
        <w:rPr>
          <w:rStyle w:val="Strong"/>
        </w:rPr>
        <w:t>Command:</w:t>
      </w:r>
      <w:r>
        <w:br/>
      </w:r>
      <w:r>
        <w:rPr>
          <w:rStyle w:val="HTMLCode"/>
          <w:rFonts w:eastAsiaTheme="majorEastAsia"/>
        </w:rPr>
        <w:t>python3 EIDRToAltID.py -id 10.5240/077F-B03E-2A2D-F030-8E5D-X -d wikidata.org</w:t>
      </w:r>
    </w:p>
    <w:p w14:paraId="199346A4" w14:textId="77777777" w:rsidR="0046734C" w:rsidRDefault="0046734C" w:rsidP="0046734C">
      <w:pPr>
        <w:pStyle w:val="NormalWeb"/>
      </w:pPr>
      <w:r>
        <w:rPr>
          <w:rStyle w:val="Strong"/>
        </w:rPr>
        <w:t>Expected Result:</w:t>
      </w:r>
      <w:r>
        <w:br/>
        <w:t>Displays the metadata for a single ID of domain.</w:t>
      </w:r>
    </w:p>
    <w:p w14:paraId="4209C17E" w14:textId="77777777" w:rsidR="0046734C" w:rsidRDefault="0046734C" w:rsidP="0046734C">
      <w:pPr>
        <w:pStyle w:val="NormalWeb"/>
      </w:pPr>
      <w:r>
        <w:rPr>
          <w:rStyle w:val="Strong"/>
        </w:rPr>
        <w:t>Actual Result:</w:t>
      </w:r>
      <w:r>
        <w:br/>
        <w:t>Displays the metadata for a single ID of domain.</w:t>
      </w:r>
    </w:p>
    <w:p w14:paraId="0B50D64B" w14:textId="77777777" w:rsidR="0046734C" w:rsidRDefault="00D00D0F" w:rsidP="0046734C">
      <w:r>
        <w:rPr>
          <w:noProof/>
        </w:rPr>
        <w:pict w14:anchorId="0AF0906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F63A13" w14:textId="78C9350E" w:rsidR="00855982" w:rsidRDefault="006C1D50" w:rsidP="005E70AD">
      <w:pPr>
        <w:rPr>
          <w:rFonts w:asciiTheme="majorHAnsi" w:hAnsiTheme="majorHAnsi" w:cstheme="majorHAnsi"/>
          <w:b/>
          <w:bCs/>
        </w:rPr>
      </w:pPr>
      <w:r w:rsidRPr="006C1D50">
        <w:rPr>
          <w:rFonts w:asciiTheme="majorHAnsi" w:hAnsiTheme="majorHAnsi" w:cstheme="majorHAnsi"/>
          <w:b/>
          <w:bCs/>
        </w:rPr>
        <w:t xml:space="preserve">Test 6: Testing for a </w:t>
      </w:r>
      <w:r>
        <w:rPr>
          <w:rFonts w:asciiTheme="majorHAnsi" w:hAnsiTheme="majorHAnsi" w:cstheme="majorHAnsi"/>
          <w:b/>
          <w:bCs/>
        </w:rPr>
        <w:t>list of Domains</w:t>
      </w:r>
    </w:p>
    <w:p w14:paraId="1BBE8B1D" w14:textId="77777777" w:rsidR="006C1D50" w:rsidRDefault="006C1D50" w:rsidP="005E70AD">
      <w:pPr>
        <w:rPr>
          <w:rFonts w:asciiTheme="majorHAnsi" w:hAnsiTheme="majorHAnsi" w:cstheme="majorHAnsi"/>
          <w:b/>
          <w:bCs/>
        </w:rPr>
      </w:pPr>
    </w:p>
    <w:p w14:paraId="23DBD145" w14:textId="39D041EE" w:rsidR="006C1D50" w:rsidRDefault="006C1D50" w:rsidP="005E70A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Command: </w:t>
      </w:r>
      <w:r w:rsidRPr="006C1D50">
        <w:rPr>
          <w:rFonts w:asciiTheme="majorHAnsi" w:hAnsiTheme="majorHAnsi" w:cstheme="majorHAnsi"/>
          <w:b/>
          <w:bCs/>
        </w:rPr>
        <w:t>python3 EIDRToAltID.py -</w:t>
      </w:r>
      <w:proofErr w:type="spellStart"/>
      <w:r w:rsidRPr="006C1D50">
        <w:rPr>
          <w:rFonts w:asciiTheme="majorHAnsi" w:hAnsiTheme="majorHAnsi" w:cstheme="majorHAnsi"/>
          <w:b/>
          <w:bCs/>
        </w:rPr>
        <w:t>i</w:t>
      </w:r>
      <w:proofErr w:type="spellEnd"/>
      <w:r w:rsidRPr="006C1D50">
        <w:rPr>
          <w:rFonts w:asciiTheme="majorHAnsi" w:hAnsiTheme="majorHAnsi" w:cstheme="majorHAnsi"/>
          <w:b/>
          <w:bCs/>
        </w:rPr>
        <w:t xml:space="preserve"> ids.txt -d wikidata.org -o output.txt -v</w:t>
      </w:r>
    </w:p>
    <w:p w14:paraId="513B0AE1" w14:textId="73960542" w:rsidR="006C1D50" w:rsidRDefault="006C1D50" w:rsidP="005E70A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Expected Result:</w:t>
      </w:r>
    </w:p>
    <w:p w14:paraId="1313F5C7" w14:textId="67C7AD96" w:rsidR="006C1D50" w:rsidRDefault="006C1D50" w:rsidP="005E70A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Display the metadata for a list of Domains</w:t>
      </w:r>
    </w:p>
    <w:p w14:paraId="32FD387A" w14:textId="77777777" w:rsidR="006C1D50" w:rsidRDefault="006C1D50" w:rsidP="005E70AD">
      <w:pPr>
        <w:rPr>
          <w:rFonts w:asciiTheme="majorHAnsi" w:hAnsiTheme="majorHAnsi" w:cstheme="majorHAnsi"/>
          <w:b/>
          <w:bCs/>
        </w:rPr>
      </w:pPr>
    </w:p>
    <w:p w14:paraId="56F09011" w14:textId="62E93D1F" w:rsidR="006C1D50" w:rsidRDefault="006C1D50" w:rsidP="005E70A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Actual result:</w:t>
      </w:r>
    </w:p>
    <w:p w14:paraId="2E9B9634" w14:textId="77777777" w:rsidR="006C1D50" w:rsidRPr="006C1D50" w:rsidRDefault="006C1D50" w:rsidP="006C1D50">
      <w:pPr>
        <w:rPr>
          <w:rFonts w:asciiTheme="majorHAnsi" w:hAnsiTheme="majorHAnsi" w:cstheme="majorHAnsi"/>
          <w:b/>
          <w:bCs/>
        </w:rPr>
      </w:pPr>
      <w:r w:rsidRPr="006C1D50">
        <w:rPr>
          <w:rFonts w:asciiTheme="majorHAnsi" w:hAnsiTheme="majorHAnsi" w:cstheme="majorHAnsi"/>
          <w:b/>
          <w:bCs/>
        </w:rPr>
        <w:t>Processing up to 10 EIDR errors.</w:t>
      </w:r>
    </w:p>
    <w:p w14:paraId="21DE0A88" w14:textId="77777777" w:rsidR="006C1D50" w:rsidRPr="006C1D50" w:rsidRDefault="006C1D50" w:rsidP="006C1D50">
      <w:pPr>
        <w:rPr>
          <w:rFonts w:asciiTheme="majorHAnsi" w:hAnsiTheme="majorHAnsi" w:cstheme="majorHAnsi"/>
          <w:b/>
          <w:bCs/>
        </w:rPr>
      </w:pPr>
      <w:r w:rsidRPr="006C1D50">
        <w:rPr>
          <w:rFonts w:asciiTheme="majorHAnsi" w:hAnsiTheme="majorHAnsi" w:cstheme="majorHAnsi"/>
          <w:b/>
          <w:bCs/>
        </w:rPr>
        <w:t>Logging to: None</w:t>
      </w:r>
    </w:p>
    <w:p w14:paraId="6A60DD3B" w14:textId="5E46BB60" w:rsidR="006C1D50" w:rsidRDefault="006C1D50" w:rsidP="006C1D50">
      <w:pPr>
        <w:rPr>
          <w:rFonts w:asciiTheme="majorHAnsi" w:hAnsiTheme="majorHAnsi" w:cstheme="majorHAnsi"/>
          <w:b/>
          <w:bCs/>
        </w:rPr>
      </w:pPr>
      <w:r w:rsidRPr="006C1D50">
        <w:rPr>
          <w:rFonts w:asciiTheme="majorHAnsi" w:hAnsiTheme="majorHAnsi" w:cstheme="majorHAnsi"/>
          <w:b/>
          <w:bCs/>
        </w:rPr>
        <w:t>Loaded 75 EIDR IDs from input file.</w:t>
      </w:r>
    </w:p>
    <w:p w14:paraId="457DCFC2" w14:textId="5B9248D5" w:rsidR="006C1D50" w:rsidRDefault="006C1D50" w:rsidP="006C1D5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When an id on the list of the domain is not found an error message occurs “</w:t>
      </w:r>
      <w:r w:rsidRPr="006C1D50">
        <w:rPr>
          <w:rFonts w:asciiTheme="majorHAnsi" w:hAnsiTheme="majorHAnsi" w:cstheme="majorHAnsi"/>
          <w:b/>
          <w:bCs/>
        </w:rPr>
        <w:t>No alternate IDs found for EIDR ID 10.5240/0B2E-7AF5-04CF-31AE-8F15-3</w:t>
      </w:r>
      <w:r>
        <w:rPr>
          <w:rFonts w:asciiTheme="majorHAnsi" w:hAnsiTheme="majorHAnsi" w:cstheme="majorHAnsi"/>
          <w:b/>
          <w:bCs/>
        </w:rPr>
        <w:t xml:space="preserve">” and the count is not incremented and displays which ones were found on the domain. For this </w:t>
      </w:r>
      <w:proofErr w:type="gramStart"/>
      <w:r>
        <w:rPr>
          <w:rFonts w:asciiTheme="majorHAnsi" w:hAnsiTheme="majorHAnsi" w:cstheme="majorHAnsi"/>
          <w:b/>
          <w:bCs/>
        </w:rPr>
        <w:t>example</w:t>
      </w:r>
      <w:proofErr w:type="gramEnd"/>
      <w:r>
        <w:rPr>
          <w:rFonts w:asciiTheme="majorHAnsi" w:hAnsiTheme="majorHAnsi" w:cstheme="majorHAnsi"/>
          <w:b/>
          <w:bCs/>
        </w:rPr>
        <w:t xml:space="preserve"> I get “</w:t>
      </w:r>
      <w:r w:rsidRPr="006C1D50">
        <w:rPr>
          <w:rFonts w:asciiTheme="majorHAnsi" w:hAnsiTheme="majorHAnsi" w:cstheme="majorHAnsi"/>
          <w:b/>
          <w:bCs/>
        </w:rPr>
        <w:t>Total Records processed: 34</w:t>
      </w:r>
      <w:r>
        <w:rPr>
          <w:rFonts w:asciiTheme="majorHAnsi" w:hAnsiTheme="majorHAnsi" w:cstheme="majorHAnsi"/>
          <w:b/>
          <w:bCs/>
        </w:rPr>
        <w:t>” which is correct</w:t>
      </w:r>
      <w:r w:rsidR="002075BF">
        <w:rPr>
          <w:rFonts w:asciiTheme="majorHAnsi" w:hAnsiTheme="majorHAnsi" w:cstheme="majorHAnsi"/>
          <w:b/>
          <w:bCs/>
        </w:rPr>
        <w:t xml:space="preserve"> ( may want to consider to also add a count for how many ids were not found).</w:t>
      </w:r>
    </w:p>
    <w:p w14:paraId="1F7A2EA3" w14:textId="77777777" w:rsidR="00273D46" w:rsidRDefault="00273D46" w:rsidP="006C1D50">
      <w:pPr>
        <w:rPr>
          <w:rFonts w:asciiTheme="majorHAnsi" w:hAnsiTheme="majorHAnsi" w:cstheme="majorHAnsi"/>
          <w:b/>
          <w:bCs/>
        </w:rPr>
      </w:pPr>
    </w:p>
    <w:p w14:paraId="37311702" w14:textId="2681D2ED" w:rsidR="00273D46" w:rsidRDefault="00273D46" w:rsidP="006C1D5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Sample of how the meta data is written to an output file</w:t>
      </w:r>
    </w:p>
    <w:p w14:paraId="6AFC522E" w14:textId="77777777" w:rsidR="00273D46" w:rsidRDefault="00273D46" w:rsidP="006C1D50">
      <w:pPr>
        <w:rPr>
          <w:rFonts w:asciiTheme="majorHAnsi" w:hAnsiTheme="majorHAnsi" w:cstheme="majorHAnsi"/>
          <w:b/>
          <w:bCs/>
        </w:rPr>
      </w:pPr>
    </w:p>
    <w:p w14:paraId="29750A50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10.5240/02A3-DA4F-661A-B666-6278-P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Q55632932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</w:r>
      <w:proofErr w:type="spellStart"/>
      <w:r w:rsidRPr="00273D46">
        <w:rPr>
          <w:rFonts w:asciiTheme="majorHAnsi" w:hAnsiTheme="majorHAnsi" w:cstheme="majorHAnsi"/>
          <w:b/>
          <w:bCs/>
        </w:rPr>
        <w:t>IsSameAs</w:t>
      </w:r>
      <w:proofErr w:type="spellEnd"/>
    </w:p>
    <w:p w14:paraId="0A1975AF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10.5240/02A6-82B6-0126-B397-3928-0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Q16994222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0DC46D27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10.5240/02AD-00CA-A941-B09B-9E09-L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Q3232611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439C3BF2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10.5240/0305-FE51-44F1-F898-A9FC-7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Q48896623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5BB49764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10.5240/0366-CDF8-E715-3A1A-98D8-8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Q16993553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3A20C76C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10.5240/03B5-4C1B-7806-0A0B-5C85-M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Q48673879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168F49E3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10.5240/046A-96DB-0244-7445-F609-R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Q23775135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1212402A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10.5240/046B-9D13-0388-5D99-AC64-U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Q56290648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613455A9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10.5240/0649-0421-1BF8-B58F-6A94-Q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Q57605725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2FC71C65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10.5240/06DD-5A8E-7FC0-0403-CA0C-M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Q127560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04992D08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10.5240/06EA-D066-A193-4647-089D-V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Q54024745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03613353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10.5240/077F-B03E-2A2D-F030-8E5D-X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Q27043863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42FA9918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10.5240/0834-1B7F-3DEE-7E66-810A-W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Q374463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22D0126D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10.5240/0876-493D-6405-C5A2-F6C9-X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Q1043980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235F97DF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10.5240/0AB8-AC84-520F-73C5-D2FD-4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Q47629070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2552094D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lastRenderedPageBreak/>
        <w:t>10.5240/0AB9-D568-6D36-2188-ED37-E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Q2177016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573B86CB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10.5240/0CF2-064B-2C37-984C-D76E-L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Q64821530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21AEFFF3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10.5240/0D82-43BA-453F-C36D-98BC-O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Q52346040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</w:r>
      <w:proofErr w:type="spellStart"/>
      <w:r w:rsidRPr="00273D46">
        <w:rPr>
          <w:rFonts w:asciiTheme="majorHAnsi" w:hAnsiTheme="majorHAnsi" w:cstheme="majorHAnsi"/>
          <w:b/>
          <w:bCs/>
        </w:rPr>
        <w:t>IsSameAs</w:t>
      </w:r>
      <w:proofErr w:type="spellEnd"/>
    </w:p>
    <w:p w14:paraId="519DDDD3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10.5240/0EB6-601B-C464-7DB0-E3DA-7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Q56300168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</w:r>
      <w:proofErr w:type="spellStart"/>
      <w:r w:rsidRPr="00273D46">
        <w:rPr>
          <w:rFonts w:asciiTheme="majorHAnsi" w:hAnsiTheme="majorHAnsi" w:cstheme="majorHAnsi"/>
          <w:b/>
          <w:bCs/>
        </w:rPr>
        <w:t>IsSameAs</w:t>
      </w:r>
      <w:proofErr w:type="spellEnd"/>
    </w:p>
    <w:p w14:paraId="3053CB9C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10.5240/0F2E-BB7B-6FEF-8EA2-BDEE-D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Q688651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19B6DEFD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10.5240/0F6B-61B0-4A30-6E0D-A707-U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Q6116072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1795560C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10.5240/0F97-AB0F-4754-1471-47C6-F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Q48797086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5712BE6F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10.5240/0FE1-962C-FA18-DA9D-9F63-V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Q56282021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05208B62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10.5240/1179-E40A-457B-B46B-97F1-T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Q55605628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4C8FE706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10.5240/11CD-B7EF-BBC1-3A64-3A75-D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Q2370165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479EA267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10.5240/13C9-391E-F442-8A2B-64DD-Q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Q56275505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2BC91F5D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10.5240/14A3-6A13-1FEB-C970-26E9-O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Q772741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5DC4F35F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10.5240/14C3-694B-F856-CBF0-10BB-3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Q59242661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67B97361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10.5240/15DB-6E16-121C-B117-8687-P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Q2827036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</w:r>
      <w:proofErr w:type="spellStart"/>
      <w:r w:rsidRPr="00273D46">
        <w:rPr>
          <w:rFonts w:asciiTheme="majorHAnsi" w:hAnsiTheme="majorHAnsi" w:cstheme="majorHAnsi"/>
          <w:b/>
          <w:bCs/>
        </w:rPr>
        <w:t>IsSameAs</w:t>
      </w:r>
      <w:proofErr w:type="spellEnd"/>
    </w:p>
    <w:p w14:paraId="508C3158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10.5240/15F2-FEDA-D9D4-CDA2-C79E-T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Q4384432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</w:r>
      <w:proofErr w:type="spellStart"/>
      <w:r w:rsidRPr="00273D46">
        <w:rPr>
          <w:rFonts w:asciiTheme="majorHAnsi" w:hAnsiTheme="majorHAnsi" w:cstheme="majorHAnsi"/>
          <w:b/>
          <w:bCs/>
        </w:rPr>
        <w:t>IsSameAs</w:t>
      </w:r>
      <w:proofErr w:type="spellEnd"/>
    </w:p>
    <w:p w14:paraId="2D4DE665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10.5240/162D-352B-BEEA-5589-2644-Z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Q63538437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208C79F9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10.5240/1662-9667-925F-8D59-6702-O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Q53495511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483011A9" w14:textId="77777777" w:rsidR="00273D46" w:rsidRP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10.5240/16D0-8393-59F3-F4D8-136F-6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Q55606090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5A97C7CF" w14:textId="77224FD1" w:rsidR="00273D46" w:rsidRDefault="00273D46" w:rsidP="00273D46">
      <w:pPr>
        <w:rPr>
          <w:rFonts w:asciiTheme="majorHAnsi" w:hAnsiTheme="majorHAnsi" w:cstheme="majorHAnsi"/>
          <w:b/>
          <w:bCs/>
        </w:rPr>
      </w:pPr>
      <w:r w:rsidRPr="00273D46">
        <w:rPr>
          <w:rFonts w:asciiTheme="majorHAnsi" w:hAnsiTheme="majorHAnsi" w:cstheme="majorHAnsi"/>
          <w:b/>
          <w:bCs/>
        </w:rPr>
        <w:t>10.5240/16D6-4933-E74C-45FB-7133-4</w:t>
      </w:r>
      <w:r w:rsidRPr="00273D46">
        <w:rPr>
          <w:rFonts w:asciiTheme="majorHAnsi" w:hAnsiTheme="majorHAnsi" w:cstheme="majorHAnsi"/>
          <w:b/>
          <w:bCs/>
        </w:rPr>
        <w:tab/>
        <w:t>Proprietary</w:t>
      </w:r>
      <w:r w:rsidRPr="00273D46">
        <w:rPr>
          <w:rFonts w:asciiTheme="majorHAnsi" w:hAnsiTheme="majorHAnsi" w:cstheme="majorHAnsi"/>
          <w:b/>
          <w:bCs/>
        </w:rPr>
        <w:tab/>
        <w:t>Q24993843</w:t>
      </w:r>
      <w:r w:rsidRPr="00273D46">
        <w:rPr>
          <w:rFonts w:asciiTheme="majorHAnsi" w:hAnsiTheme="majorHAnsi" w:cstheme="majorHAnsi"/>
          <w:b/>
          <w:bCs/>
        </w:rPr>
        <w:tab/>
        <w:t>wikidata.org</w:t>
      </w:r>
      <w:r w:rsidRPr="00273D46">
        <w:rPr>
          <w:rFonts w:asciiTheme="majorHAnsi" w:hAnsiTheme="majorHAnsi" w:cstheme="majorHAnsi"/>
          <w:b/>
          <w:bCs/>
        </w:rPr>
        <w:tab/>
        <w:t>None</w:t>
      </w:r>
    </w:p>
    <w:p w14:paraId="640A9A29" w14:textId="77777777" w:rsidR="00FE52EC" w:rsidRDefault="00FE52EC" w:rsidP="00273D46">
      <w:pPr>
        <w:rPr>
          <w:rFonts w:asciiTheme="majorHAnsi" w:hAnsiTheme="majorHAnsi" w:cstheme="majorHAnsi"/>
          <w:b/>
          <w:bCs/>
        </w:rPr>
      </w:pPr>
    </w:p>
    <w:p w14:paraId="0CC77FEF" w14:textId="77777777" w:rsidR="00FE52EC" w:rsidRDefault="00FE52EC" w:rsidP="00273D46">
      <w:pPr>
        <w:rPr>
          <w:rFonts w:asciiTheme="majorHAnsi" w:hAnsiTheme="majorHAnsi" w:cstheme="majorHAnsi"/>
          <w:b/>
          <w:bCs/>
        </w:rPr>
      </w:pPr>
    </w:p>
    <w:p w14:paraId="02E28879" w14:textId="77777777" w:rsidR="00E767C0" w:rsidRDefault="00D00D0F" w:rsidP="00E767C0">
      <w:r>
        <w:rPr>
          <w:noProof/>
        </w:rPr>
        <w:pict w14:anchorId="1ED8308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9A447A" w14:textId="215C3A2D" w:rsidR="00E767C0" w:rsidRDefault="00E767C0" w:rsidP="00E767C0">
      <w:pPr>
        <w:pStyle w:val="Heading3"/>
      </w:pPr>
      <w:r>
        <w:rPr>
          <w:rStyle w:val="Strong"/>
          <w:b/>
          <w:bCs/>
        </w:rPr>
        <w:t xml:space="preserve">Test </w:t>
      </w:r>
      <w:r w:rsidR="00A56B53">
        <w:rPr>
          <w:rStyle w:val="Strong"/>
          <w:b/>
          <w:bCs/>
        </w:rPr>
        <w:t>6</w:t>
      </w:r>
      <w:r>
        <w:rPr>
          <w:rStyle w:val="Strong"/>
          <w:b/>
          <w:bCs/>
        </w:rPr>
        <w:t xml:space="preserve">: Testing </w:t>
      </w:r>
      <w:r w:rsidR="00164851">
        <w:rPr>
          <w:rStyle w:val="Strong"/>
          <w:b/>
          <w:bCs/>
        </w:rPr>
        <w:t>the help options menu</w:t>
      </w:r>
    </w:p>
    <w:p w14:paraId="0441D0D9" w14:textId="1DD4F2DD" w:rsidR="00E767C0" w:rsidRDefault="00E767C0" w:rsidP="00E767C0">
      <w:pPr>
        <w:pStyle w:val="NormalWeb"/>
      </w:pPr>
      <w:r>
        <w:rPr>
          <w:rStyle w:val="Strong"/>
        </w:rPr>
        <w:t>Command:</w:t>
      </w:r>
      <w:r>
        <w:br/>
      </w:r>
      <w:r>
        <w:rPr>
          <w:rStyle w:val="HTMLCode"/>
          <w:rFonts w:eastAsiaTheme="majorEastAsia"/>
        </w:rPr>
        <w:t>python3 EIDRToAltID.py -</w:t>
      </w:r>
      <w:r>
        <w:rPr>
          <w:rStyle w:val="HTMLCode"/>
          <w:rFonts w:eastAsiaTheme="majorEastAsia"/>
        </w:rPr>
        <w:t>h</w:t>
      </w:r>
    </w:p>
    <w:p w14:paraId="6BF5B4C0" w14:textId="15AAFD7E" w:rsidR="00E767C0" w:rsidRDefault="00E767C0" w:rsidP="00E767C0">
      <w:pPr>
        <w:pStyle w:val="NormalWeb"/>
      </w:pPr>
      <w:r>
        <w:rPr>
          <w:rStyle w:val="Strong"/>
        </w:rPr>
        <w:lastRenderedPageBreak/>
        <w:t>Expected Result:</w:t>
      </w:r>
      <w:r>
        <w:br/>
      </w:r>
      <w:r>
        <w:t>Display the help options</w:t>
      </w:r>
    </w:p>
    <w:p w14:paraId="40BE3A5C" w14:textId="77777777" w:rsidR="00164851" w:rsidRDefault="00E767C0" w:rsidP="00164851">
      <w:pPr>
        <w:pStyle w:val="NormalWeb"/>
      </w:pPr>
      <w:r>
        <w:rPr>
          <w:rStyle w:val="Strong"/>
        </w:rPr>
        <w:t>Actual Result:</w:t>
      </w:r>
      <w:r>
        <w:br/>
      </w:r>
      <w:r w:rsidR="00164851">
        <w:t>options:</w:t>
      </w:r>
    </w:p>
    <w:p w14:paraId="5CD1C299" w14:textId="77777777" w:rsidR="00164851" w:rsidRDefault="00164851" w:rsidP="00164851">
      <w:pPr>
        <w:pStyle w:val="NormalWeb"/>
      </w:pPr>
      <w:r>
        <w:t xml:space="preserve">  -h, --help                                     Show this help message and exit</w:t>
      </w:r>
    </w:p>
    <w:p w14:paraId="762345FD" w14:textId="77777777" w:rsidR="00164851" w:rsidRDefault="00164851" w:rsidP="00164851">
      <w:pPr>
        <w:pStyle w:val="NormalWeb"/>
      </w:pPr>
      <w:r>
        <w:t xml:space="preserve">  -v, --verbose                                  Display progress and status reporting</w:t>
      </w:r>
    </w:p>
    <w:p w14:paraId="4240F604" w14:textId="77777777" w:rsidR="00164851" w:rsidRDefault="00164851" w:rsidP="00164851">
      <w:pPr>
        <w:pStyle w:val="NormalWeb"/>
      </w:pPr>
      <w:r>
        <w:t xml:space="preserve">  --version                                      Print current Tool/SDK version</w:t>
      </w:r>
    </w:p>
    <w:p w14:paraId="512AE213" w14:textId="77777777" w:rsidR="00164851" w:rsidRDefault="00164851" w:rsidP="00164851">
      <w:pPr>
        <w:pStyle w:val="NormalWeb"/>
      </w:pPr>
      <w:r>
        <w:t xml:space="preserve">  -c CONFIG, --config </w:t>
      </w:r>
      <w:proofErr w:type="spellStart"/>
      <w:r>
        <w:t>CONFIG</w:t>
      </w:r>
      <w:proofErr w:type="spellEnd"/>
    </w:p>
    <w:p w14:paraId="752FDEF2" w14:textId="77777777" w:rsidR="00164851" w:rsidRDefault="00164851" w:rsidP="00164851">
      <w:pPr>
        <w:pStyle w:val="NormalWeb"/>
      </w:pPr>
      <w:r>
        <w:t xml:space="preserve">                                                 Path to the XML configuration file</w:t>
      </w:r>
    </w:p>
    <w:p w14:paraId="4888E745" w14:textId="77777777" w:rsidR="00164851" w:rsidRDefault="00164851" w:rsidP="00164851">
      <w:pPr>
        <w:pStyle w:val="NormalWeb"/>
      </w:pPr>
      <w:r>
        <w:t xml:space="preserve">  --</w:t>
      </w:r>
      <w:proofErr w:type="spellStart"/>
      <w:r>
        <w:t>showconfig</w:t>
      </w:r>
      <w:proofErr w:type="spellEnd"/>
      <w:r>
        <w:t xml:space="preserve">                                   Shows current connection credentials</w:t>
      </w:r>
    </w:p>
    <w:p w14:paraId="471D178F" w14:textId="77777777" w:rsidR="00164851" w:rsidRDefault="00164851" w:rsidP="00164851">
      <w:pPr>
        <w:pStyle w:val="NormalWeb"/>
      </w:pPr>
      <w:r>
        <w:t xml:space="preserve">  -p PAGESIZE                                    Number of records to retrieve per round</w:t>
      </w:r>
    </w:p>
    <w:p w14:paraId="421DAC74" w14:textId="77777777" w:rsidR="00164851" w:rsidRDefault="00164851" w:rsidP="00164851">
      <w:pPr>
        <w:pStyle w:val="NormalWeb"/>
      </w:pPr>
      <w:r>
        <w:t xml:space="preserve">  -id EIDR_ID, --</w:t>
      </w:r>
      <w:proofErr w:type="spellStart"/>
      <w:r>
        <w:t>eidr_id</w:t>
      </w:r>
      <w:proofErr w:type="spellEnd"/>
      <w:r>
        <w:t xml:space="preserve"> EIDR_ID</w:t>
      </w:r>
    </w:p>
    <w:p w14:paraId="076DC060" w14:textId="77777777" w:rsidR="00164851" w:rsidRDefault="00164851" w:rsidP="00164851">
      <w:pPr>
        <w:pStyle w:val="NormalWeb"/>
      </w:pPr>
      <w:r>
        <w:t xml:space="preserve">                                                 </w:t>
      </w:r>
      <w:proofErr w:type="spellStart"/>
      <w:proofErr w:type="gramStart"/>
      <w:r>
        <w:t>Lets</w:t>
      </w:r>
      <w:proofErr w:type="spellEnd"/>
      <w:proofErr w:type="gramEnd"/>
      <w:r>
        <w:t xml:space="preserve"> a user query a single EIDR ID</w:t>
      </w:r>
    </w:p>
    <w:p w14:paraId="1879DB60" w14:textId="77777777" w:rsidR="00164851" w:rsidRDefault="00164851" w:rsidP="00164851">
      <w:pPr>
        <w:pStyle w:val="NormalWeb"/>
      </w:pPr>
      <w:r>
        <w:t xml:space="preserve">  -o OUTPUT, --output </w:t>
      </w:r>
      <w:proofErr w:type="spellStart"/>
      <w:r>
        <w:t>OUTPUT</w:t>
      </w:r>
      <w:proofErr w:type="spellEnd"/>
    </w:p>
    <w:p w14:paraId="15E1A3B5" w14:textId="77777777" w:rsidR="00164851" w:rsidRDefault="00164851" w:rsidP="00164851">
      <w:pPr>
        <w:pStyle w:val="NormalWeb"/>
      </w:pPr>
      <w:r>
        <w:t xml:space="preserve">                                                 Path to the output file</w:t>
      </w:r>
    </w:p>
    <w:p w14:paraId="0C520237" w14:textId="77777777" w:rsidR="00164851" w:rsidRDefault="00164851" w:rsidP="00164851">
      <w:pPr>
        <w:pStyle w:val="NormalWeb"/>
      </w:pPr>
      <w:r>
        <w:t xml:space="preserve">  --count MAXCOUNT                               Show counts of records processed</w:t>
      </w:r>
    </w:p>
    <w:p w14:paraId="412BB8F2" w14:textId="77777777" w:rsidR="00164851" w:rsidRDefault="00164851" w:rsidP="00164851">
      <w:pPr>
        <w:pStyle w:val="NormalWeb"/>
      </w:pPr>
      <w:r>
        <w:t xml:space="preserve">  -x MAXERRORS, --</w:t>
      </w:r>
      <w:proofErr w:type="spellStart"/>
      <w:r>
        <w:t>maxerrs</w:t>
      </w:r>
      <w:proofErr w:type="spellEnd"/>
      <w:r>
        <w:t xml:space="preserve"> MAXERRORS</w:t>
      </w:r>
    </w:p>
    <w:p w14:paraId="4562E1E6" w14:textId="77777777" w:rsidR="00164851" w:rsidRDefault="00164851" w:rsidP="00164851">
      <w:pPr>
        <w:pStyle w:val="NormalWeb"/>
      </w:pPr>
      <w:r>
        <w:t xml:space="preserve">                                                 Maximum number of errors to tolerate before aborting</w:t>
      </w:r>
    </w:p>
    <w:p w14:paraId="7D81010E" w14:textId="77777777" w:rsidR="00164851" w:rsidRDefault="00164851" w:rsidP="00164851">
      <w:pPr>
        <w:pStyle w:val="NormalWeb"/>
      </w:pPr>
      <w:r>
        <w:t xml:space="preserve">  -l [LOGFILE], --logfile [LOGFILE]</w:t>
      </w:r>
    </w:p>
    <w:p w14:paraId="59126162" w14:textId="77777777" w:rsidR="00164851" w:rsidRDefault="00164851" w:rsidP="00164851">
      <w:pPr>
        <w:pStyle w:val="NormalWeb"/>
      </w:pPr>
      <w:r>
        <w:t xml:space="preserve">                                                 Log file for operation history</w:t>
      </w:r>
    </w:p>
    <w:p w14:paraId="312ECAA3" w14:textId="77777777" w:rsidR="00164851" w:rsidRDefault="00164851" w:rsidP="00164851">
      <w:pPr>
        <w:pStyle w:val="NormalWeb"/>
      </w:pPr>
      <w:r>
        <w:t xml:space="preserve">  -</w:t>
      </w:r>
      <w:proofErr w:type="spellStart"/>
      <w:r>
        <w:t>i</w:t>
      </w:r>
      <w:proofErr w:type="spellEnd"/>
      <w:r>
        <w:t xml:space="preserve"> INPUT, --input </w:t>
      </w:r>
      <w:proofErr w:type="spellStart"/>
      <w:r>
        <w:t>INPUT</w:t>
      </w:r>
      <w:proofErr w:type="spellEnd"/>
    </w:p>
    <w:p w14:paraId="6B20A77A" w14:textId="77777777" w:rsidR="00164851" w:rsidRDefault="00164851" w:rsidP="00164851">
      <w:pPr>
        <w:pStyle w:val="NormalWeb"/>
      </w:pPr>
      <w:r>
        <w:t xml:space="preserve">                                                 Path to the input file containing EIDR IDs</w:t>
      </w:r>
    </w:p>
    <w:p w14:paraId="5EC5F279" w14:textId="77777777" w:rsidR="00164851" w:rsidRDefault="00164851" w:rsidP="00164851">
      <w:pPr>
        <w:pStyle w:val="NormalWeb"/>
      </w:pPr>
    </w:p>
    <w:p w14:paraId="6AF3EF3C" w14:textId="77777777" w:rsidR="00164851" w:rsidRDefault="00164851" w:rsidP="00164851">
      <w:pPr>
        <w:pStyle w:val="NormalWeb"/>
      </w:pPr>
      <w:r>
        <w:t xml:space="preserve">  -</w:t>
      </w:r>
      <w:proofErr w:type="spellStart"/>
      <w:r>
        <w:t>dom</w:t>
      </w:r>
      <w:proofErr w:type="spellEnd"/>
      <w:r>
        <w:t xml:space="preserve"> DOMAIN, --domain </w:t>
      </w:r>
      <w:proofErr w:type="spellStart"/>
      <w:r>
        <w:t>DOMAIN</w:t>
      </w:r>
      <w:proofErr w:type="spellEnd"/>
    </w:p>
    <w:p w14:paraId="2B2DC47D" w14:textId="77777777" w:rsidR="00164851" w:rsidRDefault="00164851" w:rsidP="00164851">
      <w:pPr>
        <w:pStyle w:val="NormalWeb"/>
      </w:pPr>
      <w:r>
        <w:lastRenderedPageBreak/>
        <w:t xml:space="preserve">                                                 </w:t>
      </w:r>
      <w:proofErr w:type="spellStart"/>
      <w:r>
        <w:t>AltIDs</w:t>
      </w:r>
      <w:proofErr w:type="spellEnd"/>
      <w:r>
        <w:t xml:space="preserve"> must be in DOMAIN (exclusive with --type)</w:t>
      </w:r>
    </w:p>
    <w:p w14:paraId="4C241220" w14:textId="15D7B446" w:rsidR="00E767C0" w:rsidRDefault="00164851" w:rsidP="00164851">
      <w:pPr>
        <w:pStyle w:val="NormalWeb"/>
      </w:pPr>
      <w:r>
        <w:t xml:space="preserve">  -t TYPE, --type </w:t>
      </w:r>
      <w:proofErr w:type="spellStart"/>
      <w:r>
        <w:t>TYPE</w:t>
      </w:r>
      <w:proofErr w:type="spellEnd"/>
      <w:r>
        <w:t xml:space="preserve">                           </w:t>
      </w:r>
      <w:proofErr w:type="spellStart"/>
      <w:r>
        <w:t>AltIDs</w:t>
      </w:r>
      <w:proofErr w:type="spellEnd"/>
      <w:r>
        <w:t xml:space="preserve"> must be in TYPE (exclusive with --domain)</w:t>
      </w:r>
    </w:p>
    <w:p w14:paraId="1591FEBE" w14:textId="77777777" w:rsidR="00164851" w:rsidRDefault="00164851" w:rsidP="00164851">
      <w:pPr>
        <w:pStyle w:val="NormalWeb"/>
      </w:pPr>
    </w:p>
    <w:p w14:paraId="77F012B5" w14:textId="77777777" w:rsidR="00447302" w:rsidRDefault="00D00D0F" w:rsidP="00447302">
      <w:r>
        <w:rPr>
          <w:noProof/>
        </w:rPr>
        <w:pict w14:anchorId="09ADB21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0A9700" w14:textId="44ABD2E4" w:rsidR="00447302" w:rsidRDefault="00447302" w:rsidP="00447302">
      <w:pPr>
        <w:pStyle w:val="Heading3"/>
      </w:pPr>
      <w:r>
        <w:rPr>
          <w:rStyle w:val="Strong"/>
          <w:b/>
          <w:bCs/>
        </w:rPr>
        <w:t xml:space="preserve">Test </w:t>
      </w:r>
      <w:r>
        <w:rPr>
          <w:rStyle w:val="Strong"/>
          <w:b/>
          <w:bCs/>
        </w:rPr>
        <w:t>7</w:t>
      </w:r>
      <w:r>
        <w:rPr>
          <w:rStyle w:val="Strong"/>
          <w:b/>
          <w:bCs/>
        </w:rPr>
        <w:t xml:space="preserve">: Testing </w:t>
      </w:r>
      <w:r>
        <w:rPr>
          <w:rStyle w:val="Strong"/>
          <w:b/>
          <w:bCs/>
        </w:rPr>
        <w:t>a single id of a type that has more than 1 record</w:t>
      </w:r>
    </w:p>
    <w:p w14:paraId="414FAE65" w14:textId="587E3F51" w:rsidR="00447302" w:rsidRDefault="00447302" w:rsidP="00447302">
      <w:pPr>
        <w:pStyle w:val="NormalWeb"/>
      </w:pPr>
      <w:r>
        <w:rPr>
          <w:rStyle w:val="Strong"/>
        </w:rPr>
        <w:t>Command:</w:t>
      </w:r>
      <w:r>
        <w:br/>
      </w:r>
      <w:r w:rsidRPr="00447302">
        <w:t>EIDRToAltID.py -id 10.5240/0876-493D-6405-C5A2-F6C9-X -t IMDB</w:t>
      </w:r>
    </w:p>
    <w:p w14:paraId="28E238E7" w14:textId="5C26CAC8" w:rsidR="00447302" w:rsidRDefault="00447302" w:rsidP="00447302">
      <w:pPr>
        <w:pStyle w:val="NormalWeb"/>
      </w:pPr>
      <w:r>
        <w:rPr>
          <w:rStyle w:val="Strong"/>
        </w:rPr>
        <w:t>Expected Result:</w:t>
      </w:r>
      <w:r>
        <w:br/>
      </w:r>
      <w:r>
        <w:t xml:space="preserve">Displays a count of more than 1 </w:t>
      </w:r>
      <w:r w:rsidR="00FA3188">
        <w:t xml:space="preserve">type </w:t>
      </w:r>
      <w:r>
        <w:t>in the command line</w:t>
      </w:r>
    </w:p>
    <w:p w14:paraId="6C30C270" w14:textId="06F2B9F4" w:rsidR="00447302" w:rsidRDefault="00447302" w:rsidP="00447302">
      <w:pPr>
        <w:pStyle w:val="NormalWeb"/>
        <w:rPr>
          <w:rStyle w:val="Strong"/>
        </w:rPr>
      </w:pPr>
      <w:r>
        <w:rPr>
          <w:rStyle w:val="Strong"/>
        </w:rPr>
        <w:t>Actual</w:t>
      </w:r>
      <w:r>
        <w:rPr>
          <w:rStyle w:val="Strong"/>
        </w:rPr>
        <w:t xml:space="preserve"> Result:</w:t>
      </w:r>
    </w:p>
    <w:p w14:paraId="19162D8F" w14:textId="77777777" w:rsidR="002618C1" w:rsidRDefault="002618C1" w:rsidP="002618C1">
      <w:pPr>
        <w:pStyle w:val="NormalWeb"/>
      </w:pPr>
      <w:r>
        <w:t>10.5240/0876-493D-6405-C5A2-F6C9-X      IMDB    tt1846273       None    Deprecated</w:t>
      </w:r>
    </w:p>
    <w:p w14:paraId="0EA36D13" w14:textId="02DE7DBA" w:rsidR="002618C1" w:rsidRDefault="002618C1" w:rsidP="002618C1">
      <w:pPr>
        <w:pStyle w:val="NormalWeb"/>
      </w:pPr>
      <w:r>
        <w:t xml:space="preserve">10.5240/0876-493D-6405-C5A2-F6C9-X      IMDB    tt1842602       None    </w:t>
      </w:r>
      <w:proofErr w:type="spellStart"/>
      <w:r>
        <w:t>IsSameAs</w:t>
      </w:r>
      <w:proofErr w:type="spellEnd"/>
    </w:p>
    <w:p w14:paraId="435258A6" w14:textId="5427D896" w:rsidR="002618C1" w:rsidRDefault="002618C1" w:rsidP="002618C1">
      <w:pPr>
        <w:pStyle w:val="NormalWeb"/>
      </w:pPr>
      <w:r>
        <w:t>With verbose</w:t>
      </w:r>
    </w:p>
    <w:p w14:paraId="263348A5" w14:textId="77777777" w:rsidR="000E5CD2" w:rsidRDefault="000E5CD2" w:rsidP="000E5CD2">
      <w:pPr>
        <w:pStyle w:val="NormalWeb"/>
      </w:pPr>
      <w:r>
        <w:t>[12:06:15] Processing EIDR ID: 10.5240/0876-493D-6405-C5A2-F6C9-X with type: IMDB</w:t>
      </w:r>
    </w:p>
    <w:p w14:paraId="1876A2FB" w14:textId="77777777" w:rsidR="000E5CD2" w:rsidRDefault="000E5CD2" w:rsidP="000E5CD2">
      <w:pPr>
        <w:pStyle w:val="NormalWeb"/>
      </w:pPr>
      <w:r>
        <w:t>10.5240/0876-493D-6405-C5A2-F6C9-X      IMDB    tt1846273       None    Deprecated</w:t>
      </w:r>
    </w:p>
    <w:p w14:paraId="1A574423" w14:textId="77777777" w:rsidR="000E5CD2" w:rsidRDefault="000E5CD2" w:rsidP="000E5CD2">
      <w:pPr>
        <w:pStyle w:val="NormalWeb"/>
      </w:pPr>
      <w:r>
        <w:t xml:space="preserve">10.5240/0876-493D-6405-C5A2-F6C9-X      IMDB    tt1842602       None    </w:t>
      </w:r>
      <w:proofErr w:type="spellStart"/>
      <w:r>
        <w:t>IsSameAs</w:t>
      </w:r>
      <w:proofErr w:type="spellEnd"/>
    </w:p>
    <w:p w14:paraId="5A5E739A" w14:textId="20DDBB19" w:rsidR="002618C1" w:rsidRDefault="000E5CD2" w:rsidP="000E5CD2">
      <w:pPr>
        <w:pStyle w:val="NormalWeb"/>
      </w:pPr>
      <w:r>
        <w:t>Total Records processed: 2</w:t>
      </w:r>
    </w:p>
    <w:p w14:paraId="69DA9DD7" w14:textId="6EECC3E3" w:rsidR="000E5CD2" w:rsidRDefault="000E5CD2" w:rsidP="000E5CD2">
      <w:pPr>
        <w:pStyle w:val="NormalWeb"/>
      </w:pPr>
      <w:r>
        <w:t>Displays 2 records processed of the record as expected.</w:t>
      </w:r>
    </w:p>
    <w:p w14:paraId="6797107F" w14:textId="77777777" w:rsidR="00641E72" w:rsidRDefault="00D00D0F" w:rsidP="00641E72">
      <w:r>
        <w:rPr>
          <w:noProof/>
        </w:rPr>
        <w:pict w14:anchorId="06B92FC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960D92A" w14:textId="0ADCB244" w:rsidR="00641E72" w:rsidRDefault="00641E72" w:rsidP="00641E72">
      <w:pPr>
        <w:pStyle w:val="Heading3"/>
      </w:pPr>
      <w:r>
        <w:rPr>
          <w:rStyle w:val="Strong"/>
          <w:b/>
          <w:bCs/>
        </w:rPr>
        <w:t xml:space="preserve">Test </w:t>
      </w:r>
      <w:r>
        <w:rPr>
          <w:rStyle w:val="Strong"/>
          <w:b/>
          <w:bCs/>
        </w:rPr>
        <w:t>8</w:t>
      </w:r>
      <w:r>
        <w:rPr>
          <w:rStyle w:val="Strong"/>
          <w:b/>
          <w:bCs/>
        </w:rPr>
        <w:t xml:space="preserve">: Testing a single id of a </w:t>
      </w:r>
      <w:r>
        <w:rPr>
          <w:rStyle w:val="Strong"/>
          <w:b/>
          <w:bCs/>
        </w:rPr>
        <w:t>domain</w:t>
      </w:r>
      <w:r>
        <w:rPr>
          <w:rStyle w:val="Strong"/>
          <w:b/>
          <w:bCs/>
        </w:rPr>
        <w:t xml:space="preserve"> that has more than 1 record</w:t>
      </w:r>
    </w:p>
    <w:p w14:paraId="0377F1DC" w14:textId="272938FB" w:rsidR="00641E72" w:rsidRDefault="00641E72" w:rsidP="00641E72">
      <w:pPr>
        <w:pStyle w:val="NormalWeb"/>
      </w:pPr>
      <w:r>
        <w:rPr>
          <w:rStyle w:val="Strong"/>
        </w:rPr>
        <w:t>Command:</w:t>
      </w:r>
      <w:r>
        <w:br/>
      </w:r>
      <w:r w:rsidRPr="00447302">
        <w:t xml:space="preserve">EIDRToAltID.py -id </w:t>
      </w:r>
      <w:r w:rsidR="007C01A8" w:rsidRPr="007C01A8">
        <w:t>0.5240/C494-735F-96D6-5425-FD81-6</w:t>
      </w:r>
      <w:r w:rsidR="007C01A8" w:rsidRPr="007C01A8">
        <w:t xml:space="preserve"> </w:t>
      </w:r>
      <w:r w:rsidRPr="00447302">
        <w:t>-</w:t>
      </w:r>
      <w:r w:rsidR="007C01A8">
        <w:t>d wikidata.org</w:t>
      </w:r>
    </w:p>
    <w:p w14:paraId="2B8630FB" w14:textId="5B464BF9" w:rsidR="00641E72" w:rsidRDefault="00641E72" w:rsidP="00641E72">
      <w:pPr>
        <w:pStyle w:val="NormalWeb"/>
      </w:pPr>
      <w:r>
        <w:rPr>
          <w:rStyle w:val="Strong"/>
        </w:rPr>
        <w:t>Expected Result:</w:t>
      </w:r>
      <w:r>
        <w:br/>
        <w:t xml:space="preserve">Displays a count of more than 1 </w:t>
      </w:r>
      <w:r w:rsidR="00140F95">
        <w:t xml:space="preserve">domain </w:t>
      </w:r>
      <w:r>
        <w:t>in the command line</w:t>
      </w:r>
    </w:p>
    <w:p w14:paraId="62A824C2" w14:textId="5611DF87" w:rsidR="00641E72" w:rsidRDefault="00641E72" w:rsidP="00641E72">
      <w:pPr>
        <w:pStyle w:val="NormalWeb"/>
      </w:pPr>
      <w:r>
        <w:rPr>
          <w:rStyle w:val="Strong"/>
        </w:rPr>
        <w:t>Actual Result</w:t>
      </w:r>
    </w:p>
    <w:p w14:paraId="4F8CCCA1" w14:textId="77777777" w:rsidR="00164851" w:rsidRDefault="00164851" w:rsidP="00164851">
      <w:pPr>
        <w:pStyle w:val="NormalWeb"/>
      </w:pPr>
    </w:p>
    <w:p w14:paraId="4B29D3F0" w14:textId="77777777" w:rsidR="004848BE" w:rsidRPr="004848BE" w:rsidRDefault="004848BE" w:rsidP="004848BE">
      <w:pPr>
        <w:rPr>
          <w:rFonts w:asciiTheme="majorHAnsi" w:hAnsiTheme="majorHAnsi" w:cstheme="majorHAnsi"/>
          <w:b/>
          <w:bCs/>
        </w:rPr>
      </w:pPr>
      <w:r w:rsidRPr="004848BE">
        <w:rPr>
          <w:rFonts w:asciiTheme="majorHAnsi" w:hAnsiTheme="majorHAnsi" w:cstheme="majorHAnsi"/>
          <w:b/>
          <w:bCs/>
        </w:rPr>
        <w:lastRenderedPageBreak/>
        <w:t xml:space="preserve">10.5240/C494-735F-96D6-5425-FD81-6      Proprietary     Q87221047       wikidata.org    </w:t>
      </w:r>
      <w:proofErr w:type="spellStart"/>
      <w:r w:rsidRPr="004848BE">
        <w:rPr>
          <w:rFonts w:asciiTheme="majorHAnsi" w:hAnsiTheme="majorHAnsi" w:cstheme="majorHAnsi"/>
          <w:b/>
          <w:bCs/>
        </w:rPr>
        <w:t>IsSameAs</w:t>
      </w:r>
      <w:proofErr w:type="spellEnd"/>
    </w:p>
    <w:p w14:paraId="18E63243" w14:textId="1EB46A18" w:rsidR="002075BF" w:rsidRDefault="004848BE" w:rsidP="004848BE">
      <w:pPr>
        <w:rPr>
          <w:rFonts w:asciiTheme="majorHAnsi" w:hAnsiTheme="majorHAnsi" w:cstheme="majorHAnsi"/>
          <w:b/>
          <w:bCs/>
        </w:rPr>
      </w:pPr>
      <w:r w:rsidRPr="004848BE">
        <w:rPr>
          <w:rFonts w:asciiTheme="majorHAnsi" w:hAnsiTheme="majorHAnsi" w:cstheme="majorHAnsi"/>
          <w:b/>
          <w:bCs/>
        </w:rPr>
        <w:t>10.5240/C494-735F-96D6-5425-FD81-6      Proprietary     Q544607 wikidata.org    None</w:t>
      </w:r>
    </w:p>
    <w:p w14:paraId="3F3405B5" w14:textId="77777777" w:rsidR="004848BE" w:rsidRDefault="004848BE" w:rsidP="004848BE">
      <w:pPr>
        <w:rPr>
          <w:rFonts w:asciiTheme="majorHAnsi" w:hAnsiTheme="majorHAnsi" w:cstheme="majorHAnsi"/>
          <w:b/>
          <w:bCs/>
        </w:rPr>
      </w:pPr>
    </w:p>
    <w:p w14:paraId="2978A2C8" w14:textId="172F40DE" w:rsidR="004848BE" w:rsidRDefault="004848BE" w:rsidP="004848B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With verbose settings</w:t>
      </w:r>
    </w:p>
    <w:p w14:paraId="72AEAE73" w14:textId="77777777" w:rsidR="00F61202" w:rsidRPr="00F61202" w:rsidRDefault="00F61202" w:rsidP="00F61202">
      <w:pPr>
        <w:rPr>
          <w:rFonts w:asciiTheme="majorHAnsi" w:hAnsiTheme="majorHAnsi" w:cstheme="majorHAnsi"/>
          <w:b/>
          <w:bCs/>
        </w:rPr>
      </w:pPr>
      <w:r w:rsidRPr="00F61202">
        <w:rPr>
          <w:rFonts w:asciiTheme="majorHAnsi" w:hAnsiTheme="majorHAnsi" w:cstheme="majorHAnsi"/>
          <w:b/>
          <w:bCs/>
        </w:rPr>
        <w:t>Processing single EIDR ID: 10.5240/C494-735F-96D6-5425-FD81-6</w:t>
      </w:r>
    </w:p>
    <w:p w14:paraId="32675BA7" w14:textId="77777777" w:rsidR="00F61202" w:rsidRPr="00F61202" w:rsidRDefault="00F61202" w:rsidP="00F61202">
      <w:pPr>
        <w:rPr>
          <w:rFonts w:asciiTheme="majorHAnsi" w:hAnsiTheme="majorHAnsi" w:cstheme="majorHAnsi"/>
          <w:b/>
          <w:bCs/>
        </w:rPr>
      </w:pPr>
      <w:r w:rsidRPr="00F61202">
        <w:rPr>
          <w:rFonts w:asciiTheme="majorHAnsi" w:hAnsiTheme="majorHAnsi" w:cstheme="majorHAnsi"/>
          <w:b/>
          <w:bCs/>
        </w:rPr>
        <w:t>Running process, please wait</w:t>
      </w:r>
    </w:p>
    <w:p w14:paraId="4233E278" w14:textId="77777777" w:rsidR="00F61202" w:rsidRPr="00F61202" w:rsidRDefault="00F61202" w:rsidP="00F61202">
      <w:pPr>
        <w:rPr>
          <w:rFonts w:asciiTheme="majorHAnsi" w:hAnsiTheme="majorHAnsi" w:cstheme="majorHAnsi"/>
          <w:b/>
          <w:bCs/>
        </w:rPr>
      </w:pPr>
      <w:r w:rsidRPr="00F61202">
        <w:rPr>
          <w:rFonts w:asciiTheme="majorHAnsi" w:hAnsiTheme="majorHAnsi" w:cstheme="majorHAnsi"/>
          <w:b/>
          <w:bCs/>
        </w:rPr>
        <w:t>[13:10:19] Processing EIDR ID: 10.5240/C494-735F-96D6-5425-FD81-6 with domain: wikidata.org</w:t>
      </w:r>
    </w:p>
    <w:p w14:paraId="5B83F666" w14:textId="77777777" w:rsidR="00F61202" w:rsidRPr="00F61202" w:rsidRDefault="00F61202" w:rsidP="00F61202">
      <w:pPr>
        <w:rPr>
          <w:rFonts w:asciiTheme="majorHAnsi" w:hAnsiTheme="majorHAnsi" w:cstheme="majorHAnsi"/>
          <w:b/>
          <w:bCs/>
        </w:rPr>
      </w:pPr>
      <w:r w:rsidRPr="00F61202">
        <w:rPr>
          <w:rFonts w:asciiTheme="majorHAnsi" w:hAnsiTheme="majorHAnsi" w:cstheme="majorHAnsi"/>
          <w:b/>
          <w:bCs/>
        </w:rPr>
        <w:t xml:space="preserve">10.5240/C494-735F-96D6-5425-FD81-6      Proprietary     Q87221047       wikidata.org    </w:t>
      </w:r>
      <w:proofErr w:type="spellStart"/>
      <w:r w:rsidRPr="00F61202">
        <w:rPr>
          <w:rFonts w:asciiTheme="majorHAnsi" w:hAnsiTheme="majorHAnsi" w:cstheme="majorHAnsi"/>
          <w:b/>
          <w:bCs/>
        </w:rPr>
        <w:t>IsSameAs</w:t>
      </w:r>
      <w:proofErr w:type="spellEnd"/>
    </w:p>
    <w:p w14:paraId="70909AF7" w14:textId="77777777" w:rsidR="00F61202" w:rsidRPr="00F61202" w:rsidRDefault="00F61202" w:rsidP="00F61202">
      <w:pPr>
        <w:rPr>
          <w:rFonts w:asciiTheme="majorHAnsi" w:hAnsiTheme="majorHAnsi" w:cstheme="majorHAnsi"/>
          <w:b/>
          <w:bCs/>
        </w:rPr>
      </w:pPr>
      <w:r w:rsidRPr="00F61202">
        <w:rPr>
          <w:rFonts w:asciiTheme="majorHAnsi" w:hAnsiTheme="majorHAnsi" w:cstheme="majorHAnsi"/>
          <w:b/>
          <w:bCs/>
        </w:rPr>
        <w:t>10.5240/C494-735F-96D6-5425-FD81-6      Proprietary     Q544607 wikidata.org    None</w:t>
      </w:r>
    </w:p>
    <w:p w14:paraId="274C4E80" w14:textId="7695F5DB" w:rsidR="004848BE" w:rsidRDefault="00F61202" w:rsidP="00F61202">
      <w:pPr>
        <w:rPr>
          <w:rFonts w:asciiTheme="majorHAnsi" w:hAnsiTheme="majorHAnsi" w:cstheme="majorHAnsi"/>
          <w:b/>
          <w:bCs/>
        </w:rPr>
      </w:pPr>
      <w:r w:rsidRPr="00F61202">
        <w:rPr>
          <w:rFonts w:asciiTheme="majorHAnsi" w:hAnsiTheme="majorHAnsi" w:cstheme="majorHAnsi"/>
          <w:b/>
          <w:bCs/>
        </w:rPr>
        <w:t>Total Records processed: 2</w:t>
      </w:r>
    </w:p>
    <w:p w14:paraId="6CCB74C1" w14:textId="77777777" w:rsidR="00F61202" w:rsidRDefault="00D00D0F" w:rsidP="00F61202">
      <w:r>
        <w:rPr>
          <w:noProof/>
        </w:rPr>
        <w:pict w14:anchorId="1E1D057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4B053A" w14:textId="429433AF" w:rsidR="00F61202" w:rsidRDefault="00F61202" w:rsidP="00F61202">
      <w:pPr>
        <w:pStyle w:val="Heading3"/>
      </w:pPr>
      <w:r>
        <w:rPr>
          <w:rStyle w:val="Strong"/>
          <w:b/>
          <w:bCs/>
        </w:rPr>
        <w:t xml:space="preserve">Test </w:t>
      </w:r>
      <w:r>
        <w:rPr>
          <w:rStyle w:val="Strong"/>
          <w:b/>
          <w:bCs/>
        </w:rPr>
        <w:t>10</w:t>
      </w:r>
      <w:r>
        <w:rPr>
          <w:rStyle w:val="Strong"/>
          <w:b/>
          <w:bCs/>
        </w:rPr>
        <w:t xml:space="preserve">: Testing the </w:t>
      </w:r>
      <w:r>
        <w:rPr>
          <w:rStyle w:val="Strong"/>
          <w:b/>
          <w:bCs/>
        </w:rPr>
        <w:t>query of type</w:t>
      </w:r>
    </w:p>
    <w:p w14:paraId="5D145850" w14:textId="189B23F2" w:rsidR="00F61202" w:rsidRDefault="00F61202" w:rsidP="00F61202">
      <w:pPr>
        <w:pStyle w:val="NormalWeb"/>
      </w:pPr>
      <w:r>
        <w:rPr>
          <w:rStyle w:val="Strong"/>
        </w:rPr>
        <w:t>Command:</w:t>
      </w:r>
      <w:r>
        <w:br/>
      </w:r>
      <w:r w:rsidR="001F78ED" w:rsidRPr="001F78ED">
        <w:rPr>
          <w:rStyle w:val="HTMLCode"/>
          <w:rFonts w:eastAsiaTheme="majorEastAsia"/>
        </w:rPr>
        <w:t>python3 EIDRToAltID.py -t BFI</w:t>
      </w:r>
    </w:p>
    <w:p w14:paraId="708CD185" w14:textId="75363134" w:rsidR="00F61202" w:rsidRDefault="00F61202" w:rsidP="00F61202">
      <w:pPr>
        <w:pStyle w:val="NormalWeb"/>
      </w:pPr>
      <w:r>
        <w:rPr>
          <w:rStyle w:val="Strong"/>
        </w:rPr>
        <w:t>Expected Result:</w:t>
      </w:r>
      <w:r>
        <w:br/>
        <w:t xml:space="preserve">Display the </w:t>
      </w:r>
      <w:r w:rsidR="00ED01F5">
        <w:t>query results of the specified type</w:t>
      </w:r>
    </w:p>
    <w:p w14:paraId="5B0DFFC7" w14:textId="77777777" w:rsidR="00A815FA" w:rsidRDefault="00F61202" w:rsidP="00F61202">
      <w:pPr>
        <w:rPr>
          <w:rStyle w:val="Strong"/>
        </w:rPr>
      </w:pPr>
      <w:r>
        <w:rPr>
          <w:rStyle w:val="Strong"/>
        </w:rPr>
        <w:t>Actual Result:</w:t>
      </w:r>
    </w:p>
    <w:p w14:paraId="01EB13FA" w14:textId="77777777" w:rsidR="00A815FA" w:rsidRDefault="00A815FA" w:rsidP="00A815FA">
      <w:r>
        <w:t>Time for this page: 2.48 seconds</w:t>
      </w:r>
    </w:p>
    <w:p w14:paraId="326A0396" w14:textId="77777777" w:rsidR="00A815FA" w:rsidRDefault="00A815FA" w:rsidP="00A815FA">
      <w:r>
        <w:t>Extracted 22101 IDs from the query results.</w:t>
      </w:r>
    </w:p>
    <w:p w14:paraId="281859F4" w14:textId="77777777" w:rsidR="00A815FA" w:rsidRDefault="00A815FA" w:rsidP="00A815FA">
      <w:r>
        <w:t>[13:31:32] Processing EIDR ID: 10.5240/D486-DFEF-3A58-6232-DF4B-5 with type: BFI</w:t>
      </w:r>
    </w:p>
    <w:p w14:paraId="493FA28F" w14:textId="77777777" w:rsidR="00A815FA" w:rsidRDefault="00A815FA" w:rsidP="00A815FA">
      <w:r>
        <w:t xml:space="preserve">10.5240/D486-DFEF-3A58-6232-DF4B-5      BFI     150221520       None    </w:t>
      </w:r>
      <w:proofErr w:type="spellStart"/>
      <w:r>
        <w:t>IsSameAs</w:t>
      </w:r>
      <w:proofErr w:type="spellEnd"/>
    </w:p>
    <w:p w14:paraId="294C1547" w14:textId="77777777" w:rsidR="00A815FA" w:rsidRDefault="00A815FA" w:rsidP="00A815FA">
      <w:r>
        <w:t>Total Records processed: 1</w:t>
      </w:r>
    </w:p>
    <w:p w14:paraId="66D909A6" w14:textId="77777777" w:rsidR="00A815FA" w:rsidRDefault="00A815FA" w:rsidP="00A815FA">
      <w:r>
        <w:t>[13:31:32] Processing EIDR ID: 10.5240/D229-3EFE-8083-7BD2-927E-K with type: BFI</w:t>
      </w:r>
    </w:p>
    <w:p w14:paraId="2F5422BC" w14:textId="77777777" w:rsidR="00A815FA" w:rsidRDefault="00A815FA" w:rsidP="00A815FA">
      <w:r>
        <w:t xml:space="preserve">10.5240/D229-3EFE-8083-7BD2-927E-K      BFI     150648571       None    </w:t>
      </w:r>
      <w:proofErr w:type="spellStart"/>
      <w:r>
        <w:t>IsSameAs</w:t>
      </w:r>
      <w:proofErr w:type="spellEnd"/>
    </w:p>
    <w:p w14:paraId="49C562AF" w14:textId="77777777" w:rsidR="00A815FA" w:rsidRDefault="00A815FA" w:rsidP="00A815FA">
      <w:r>
        <w:t>Total Records processed: 2</w:t>
      </w:r>
    </w:p>
    <w:p w14:paraId="3467ABFE" w14:textId="77777777" w:rsidR="00A815FA" w:rsidRDefault="00A815FA" w:rsidP="00A815FA">
      <w:r>
        <w:t>[13:31:32] Processing EIDR ID: 10.5240/F6C9-2712-5E43-E932-1BFE-Y with type: BFI</w:t>
      </w:r>
    </w:p>
    <w:p w14:paraId="083DEFA4" w14:textId="77777777" w:rsidR="00A815FA" w:rsidRDefault="00A815FA" w:rsidP="00A815FA">
      <w:r>
        <w:t xml:space="preserve">10.5240/F6C9-2712-5E43-E932-1BFE-Y      BFI     150789754       None    </w:t>
      </w:r>
      <w:proofErr w:type="spellStart"/>
      <w:r>
        <w:t>IsSameAs</w:t>
      </w:r>
      <w:proofErr w:type="spellEnd"/>
    </w:p>
    <w:p w14:paraId="4B1F1B2D" w14:textId="77777777" w:rsidR="00A815FA" w:rsidRDefault="00A815FA" w:rsidP="00A815FA">
      <w:r>
        <w:t>Total Records processed: 3</w:t>
      </w:r>
    </w:p>
    <w:p w14:paraId="03627AD2" w14:textId="77777777" w:rsidR="00A815FA" w:rsidRDefault="00A815FA" w:rsidP="00A815FA">
      <w:r>
        <w:t>[13:31:33] Processing EIDR ID: 10.5240/BD1E-8732-354C-788E-30AF-E with type: BFI</w:t>
      </w:r>
    </w:p>
    <w:p w14:paraId="740E8C39" w14:textId="77777777" w:rsidR="00A815FA" w:rsidRDefault="00A815FA" w:rsidP="00A815FA">
      <w:r>
        <w:lastRenderedPageBreak/>
        <w:t xml:space="preserve">10.5240/BD1E-8732-354C-788E-30AF-E      BFI     150233073       None    </w:t>
      </w:r>
      <w:proofErr w:type="spellStart"/>
      <w:r>
        <w:t>None</w:t>
      </w:r>
      <w:proofErr w:type="spellEnd"/>
    </w:p>
    <w:p w14:paraId="6D2660EA" w14:textId="77777777" w:rsidR="00A815FA" w:rsidRDefault="00A815FA" w:rsidP="00A815FA">
      <w:r>
        <w:t>Total Records processed: 4</w:t>
      </w:r>
    </w:p>
    <w:p w14:paraId="7460D4BC" w14:textId="77777777" w:rsidR="00A815FA" w:rsidRDefault="00A815FA" w:rsidP="00A815FA">
      <w:r>
        <w:t>[13:31:33] Processing EIDR ID: 10.5240/8F86-6A19-E5C5-A292-756E-9 with type: BFI</w:t>
      </w:r>
    </w:p>
    <w:p w14:paraId="41CE2782" w14:textId="77777777" w:rsidR="00A815FA" w:rsidRDefault="00A815FA" w:rsidP="00A815FA">
      <w:r>
        <w:t xml:space="preserve">10.5240/8F86-6A19-E5C5-A292-756E-9      BFI     150780323       None    </w:t>
      </w:r>
      <w:proofErr w:type="spellStart"/>
      <w:r>
        <w:t>IsSameAs</w:t>
      </w:r>
      <w:proofErr w:type="spellEnd"/>
    </w:p>
    <w:p w14:paraId="1CCE7FC5" w14:textId="77777777" w:rsidR="00A815FA" w:rsidRDefault="00A815FA" w:rsidP="00A815FA">
      <w:r>
        <w:t>Total Records processed: 5</w:t>
      </w:r>
    </w:p>
    <w:p w14:paraId="39085E5E" w14:textId="77777777" w:rsidR="00A815FA" w:rsidRDefault="00A815FA" w:rsidP="00A815FA">
      <w:r>
        <w:t>[13:31:33] Processing EIDR ID: 10.5240/88F8-C3FA-87F6-81BD-D19C-U with type: BFI</w:t>
      </w:r>
    </w:p>
    <w:p w14:paraId="1118FFA9" w14:textId="77777777" w:rsidR="00A815FA" w:rsidRDefault="00A815FA" w:rsidP="00A815FA">
      <w:r>
        <w:t xml:space="preserve">10.5240/88F8-C3FA-87F6-81BD-D19C-U      BFI     154107131       None    </w:t>
      </w:r>
      <w:proofErr w:type="spellStart"/>
      <w:r>
        <w:t>IsSameAs</w:t>
      </w:r>
      <w:proofErr w:type="spellEnd"/>
    </w:p>
    <w:p w14:paraId="0714C320" w14:textId="77777777" w:rsidR="00A815FA" w:rsidRDefault="00A815FA" w:rsidP="00A815FA">
      <w:r>
        <w:t>Total Records processed: 6</w:t>
      </w:r>
    </w:p>
    <w:p w14:paraId="428E561A" w14:textId="77777777" w:rsidR="00A815FA" w:rsidRDefault="00A815FA" w:rsidP="00A815FA">
      <w:r>
        <w:t>[13:31:33] Processing EIDR ID: 10.5240/4D7B-8937-7885-85E5-6E36-G with type: BFI</w:t>
      </w:r>
    </w:p>
    <w:p w14:paraId="6989F51D" w14:textId="77777777" w:rsidR="00A815FA" w:rsidRDefault="00A815FA" w:rsidP="00A815FA">
      <w:r>
        <w:t xml:space="preserve">10.5240/4D7B-8937-7885-85E5-6E36-G      BFI     154107132       None    </w:t>
      </w:r>
      <w:proofErr w:type="spellStart"/>
      <w:r>
        <w:t>IsSameAs</w:t>
      </w:r>
      <w:proofErr w:type="spellEnd"/>
    </w:p>
    <w:p w14:paraId="6C8D5949" w14:textId="77777777" w:rsidR="00A815FA" w:rsidRDefault="00A815FA" w:rsidP="00A815FA">
      <w:r>
        <w:t>Total Records processed: 7</w:t>
      </w:r>
    </w:p>
    <w:p w14:paraId="05A73A1D" w14:textId="77777777" w:rsidR="00A815FA" w:rsidRDefault="00A815FA" w:rsidP="00A815FA">
      <w:r>
        <w:t>[13:31:34] Processing EIDR ID: 10.5240/6A29-CF6F-5B08-7745-2334-H with type: BFI</w:t>
      </w:r>
    </w:p>
    <w:p w14:paraId="7B6D0FEC" w14:textId="77777777" w:rsidR="00A815FA" w:rsidRDefault="00A815FA" w:rsidP="00A815FA">
      <w:r>
        <w:t xml:space="preserve">10.5240/6A29-CF6F-5B08-7745-2334-H      BFI     150197539       None    </w:t>
      </w:r>
      <w:proofErr w:type="spellStart"/>
      <w:r>
        <w:t>IsSameAs</w:t>
      </w:r>
      <w:proofErr w:type="spellEnd"/>
    </w:p>
    <w:p w14:paraId="2208C314" w14:textId="77777777" w:rsidR="00A815FA" w:rsidRDefault="00A815FA" w:rsidP="00A815FA">
      <w:r>
        <w:t>Total Records processed: 8</w:t>
      </w:r>
    </w:p>
    <w:p w14:paraId="453090C9" w14:textId="77777777" w:rsidR="00A815FA" w:rsidRDefault="00A815FA" w:rsidP="00A815FA">
      <w:r>
        <w:t>[13:31:34] Processing EIDR ID: 10.5240/5593-FE80-C946-37BD-A888-D with type: BFI</w:t>
      </w:r>
    </w:p>
    <w:p w14:paraId="732F4389" w14:textId="77777777" w:rsidR="00A815FA" w:rsidRDefault="00A815FA" w:rsidP="00A815FA">
      <w:r>
        <w:t xml:space="preserve">10.5240/5593-FE80-C946-37BD-A888-D      BFI     154110847       None    </w:t>
      </w:r>
      <w:proofErr w:type="spellStart"/>
      <w:r>
        <w:t>IsSameAs</w:t>
      </w:r>
      <w:proofErr w:type="spellEnd"/>
    </w:p>
    <w:p w14:paraId="773EDAC6" w14:textId="77777777" w:rsidR="00A815FA" w:rsidRDefault="00A815FA" w:rsidP="00A815FA">
      <w:r>
        <w:t>Total Records processed: 9</w:t>
      </w:r>
    </w:p>
    <w:p w14:paraId="415BCF72" w14:textId="77777777" w:rsidR="00A815FA" w:rsidRDefault="00A815FA" w:rsidP="00A815FA">
      <w:r>
        <w:t>[13:31:34] Processing EIDR ID: 10.5240/883E-BD4D-0F88-EC47-AFAB-X with type: BFI</w:t>
      </w:r>
    </w:p>
    <w:p w14:paraId="7A322971" w14:textId="77777777" w:rsidR="00A815FA" w:rsidRDefault="00A815FA" w:rsidP="00A815FA">
      <w:r>
        <w:t xml:space="preserve">10.5240/883E-BD4D-0F88-EC47-AFAB-X      BFI     154110848       None    </w:t>
      </w:r>
      <w:proofErr w:type="spellStart"/>
      <w:r>
        <w:t>IsSameAs</w:t>
      </w:r>
      <w:proofErr w:type="spellEnd"/>
    </w:p>
    <w:p w14:paraId="716CDCDE" w14:textId="77777777" w:rsidR="00A815FA" w:rsidRDefault="00A815FA" w:rsidP="00A815FA">
      <w:r>
        <w:t>Total Records processed: 10</w:t>
      </w:r>
    </w:p>
    <w:p w14:paraId="78622469" w14:textId="77777777" w:rsidR="00A815FA" w:rsidRDefault="00A815FA" w:rsidP="00A815FA">
      <w:r>
        <w:t>[13:31:34] Processing EIDR ID: 10.5240/4B2B-AA02-B918-6C63-038E-R with type: BFI</w:t>
      </w:r>
    </w:p>
    <w:p w14:paraId="681BC268" w14:textId="77777777" w:rsidR="00A815FA" w:rsidRDefault="00A815FA" w:rsidP="00A815FA">
      <w:r>
        <w:t xml:space="preserve">10.5240/4B2B-AA02-B918-6C63-038E-R      BFI     154112305       None    </w:t>
      </w:r>
      <w:proofErr w:type="spellStart"/>
      <w:r>
        <w:t>IsSameAs</w:t>
      </w:r>
      <w:proofErr w:type="spellEnd"/>
    </w:p>
    <w:p w14:paraId="0BFE1023" w14:textId="77777777" w:rsidR="00A815FA" w:rsidRDefault="00A815FA" w:rsidP="00A815FA">
      <w:r>
        <w:t>Total Records processed: 11</w:t>
      </w:r>
    </w:p>
    <w:p w14:paraId="2CBDC7F6" w14:textId="77777777" w:rsidR="00A815FA" w:rsidRDefault="00A815FA" w:rsidP="00A815FA">
      <w:r>
        <w:t>[13:31:35] Processing EIDR ID: 10.5240/7DF8-C641-3F7C-9D5B-F9C4-D with type: BFI</w:t>
      </w:r>
    </w:p>
    <w:p w14:paraId="07ACF985" w14:textId="77777777" w:rsidR="00A815FA" w:rsidRDefault="00A815FA" w:rsidP="00A815FA">
      <w:r>
        <w:t xml:space="preserve">10.5240/7DF8-C641-3F7C-9D5B-F9C4-D      BFI     154112485       None    </w:t>
      </w:r>
      <w:proofErr w:type="spellStart"/>
      <w:r>
        <w:t>IsSameAs</w:t>
      </w:r>
      <w:proofErr w:type="spellEnd"/>
    </w:p>
    <w:p w14:paraId="11ED0BEE" w14:textId="77777777" w:rsidR="00A815FA" w:rsidRDefault="00A815FA" w:rsidP="00A815FA">
      <w:r>
        <w:t>Total Records processed: 12</w:t>
      </w:r>
    </w:p>
    <w:p w14:paraId="4DEF6E2B" w14:textId="77777777" w:rsidR="00A815FA" w:rsidRDefault="00A815FA" w:rsidP="00A815FA">
      <w:r>
        <w:t>[13:31:35] Processing EIDR ID: 10.5240/6B06-B8C2-8458-D605-D121-A with type: BFI</w:t>
      </w:r>
    </w:p>
    <w:p w14:paraId="7562571D" w14:textId="77777777" w:rsidR="00A815FA" w:rsidRDefault="00A815FA" w:rsidP="00A815FA">
      <w:r>
        <w:t xml:space="preserve">10.5240/6B06-B8C2-8458-D605-D121-A      BFI     150400015       None    </w:t>
      </w:r>
      <w:proofErr w:type="spellStart"/>
      <w:r>
        <w:t>IsSameAs</w:t>
      </w:r>
      <w:proofErr w:type="spellEnd"/>
    </w:p>
    <w:p w14:paraId="58B4D82A" w14:textId="77777777" w:rsidR="00A815FA" w:rsidRDefault="00A815FA" w:rsidP="00A815FA">
      <w:r>
        <w:t>Total Records processed: 13</w:t>
      </w:r>
    </w:p>
    <w:p w14:paraId="2CD59B00" w14:textId="77777777" w:rsidR="00A815FA" w:rsidRDefault="00A815FA" w:rsidP="00A815FA">
      <w:r>
        <w:lastRenderedPageBreak/>
        <w:t>[13:31:35] Processing EIDR ID: 10.5240/47C3-717D-D2C2-0E1B-B159-O with type: BFI</w:t>
      </w:r>
    </w:p>
    <w:p w14:paraId="19A81D61" w14:textId="77777777" w:rsidR="00A815FA" w:rsidRDefault="00A815FA" w:rsidP="00A815FA">
      <w:r>
        <w:t xml:space="preserve">10.5240/47C3-717D-D2C2-0E1B-B159-O      BFI     154112488       None    </w:t>
      </w:r>
      <w:proofErr w:type="spellStart"/>
      <w:r>
        <w:t>IsSameAs</w:t>
      </w:r>
      <w:proofErr w:type="spellEnd"/>
    </w:p>
    <w:p w14:paraId="617BC590" w14:textId="77777777" w:rsidR="00A815FA" w:rsidRDefault="00A815FA" w:rsidP="00A815FA">
      <w:r>
        <w:t>Total Records processed: 14</w:t>
      </w:r>
    </w:p>
    <w:p w14:paraId="64570F69" w14:textId="77777777" w:rsidR="00A815FA" w:rsidRDefault="00A815FA" w:rsidP="00A815FA">
      <w:r>
        <w:t>[13:31:35] Processing EIDR ID: 10.5240/172E-5920-9C7D-14F0-708D-M with type: BFI</w:t>
      </w:r>
    </w:p>
    <w:p w14:paraId="7AF710C6" w14:textId="77777777" w:rsidR="00A815FA" w:rsidRDefault="00A815FA" w:rsidP="00A815FA">
      <w:r>
        <w:t xml:space="preserve">10.5240/172E-5920-9C7D-14F0-708D-M      BFI     150434263       None    </w:t>
      </w:r>
      <w:proofErr w:type="spellStart"/>
      <w:r>
        <w:t>None</w:t>
      </w:r>
      <w:proofErr w:type="spellEnd"/>
    </w:p>
    <w:p w14:paraId="734B6FC4" w14:textId="77777777" w:rsidR="00A815FA" w:rsidRDefault="00A815FA" w:rsidP="00A815FA">
      <w:r>
        <w:t>Total Records processed: 15</w:t>
      </w:r>
    </w:p>
    <w:p w14:paraId="300BAB5D" w14:textId="77777777" w:rsidR="00A815FA" w:rsidRDefault="00A815FA" w:rsidP="00A815FA">
      <w:r>
        <w:t>[13:31:36] Processing EIDR ID: 10.5240/FA38-352F-D828-EDC6-89EE-C with type: BFI</w:t>
      </w:r>
    </w:p>
    <w:p w14:paraId="4AB9DDAF" w14:textId="77777777" w:rsidR="00A815FA" w:rsidRDefault="00A815FA" w:rsidP="00A815FA">
      <w:r>
        <w:t xml:space="preserve">10.5240/FA38-352F-D828-EDC6-89EE-C      BFI     154106184       None    </w:t>
      </w:r>
      <w:proofErr w:type="spellStart"/>
      <w:r>
        <w:t>None</w:t>
      </w:r>
      <w:proofErr w:type="spellEnd"/>
    </w:p>
    <w:p w14:paraId="577A66AD" w14:textId="77777777" w:rsidR="00A815FA" w:rsidRDefault="00A815FA" w:rsidP="00A815FA">
      <w:r>
        <w:t>Total Records processed: 16</w:t>
      </w:r>
    </w:p>
    <w:p w14:paraId="0DC1EE77" w14:textId="77777777" w:rsidR="00A815FA" w:rsidRDefault="00A815FA" w:rsidP="00A815FA">
      <w:r>
        <w:t>[13:31:36] Processing EIDR ID: 10.5240/08DB-4DE3-FB1B-8C1C-49DA-Y with type: BFI</w:t>
      </w:r>
    </w:p>
    <w:p w14:paraId="63E6091F" w14:textId="77777777" w:rsidR="00A815FA" w:rsidRDefault="00A815FA" w:rsidP="00A815FA">
      <w:r>
        <w:t xml:space="preserve">10.5240/08DB-4DE3-FB1B-8C1C-49DA-Y      BFI     154069858       None    </w:t>
      </w:r>
      <w:proofErr w:type="spellStart"/>
      <w:r>
        <w:t>None</w:t>
      </w:r>
      <w:proofErr w:type="spellEnd"/>
    </w:p>
    <w:p w14:paraId="0AF8C574" w14:textId="77777777" w:rsidR="00A815FA" w:rsidRDefault="00A815FA" w:rsidP="00A815FA">
      <w:r>
        <w:t>Total Records processed: 17</w:t>
      </w:r>
    </w:p>
    <w:p w14:paraId="04BBA8CB" w14:textId="77777777" w:rsidR="00A815FA" w:rsidRDefault="00A815FA" w:rsidP="00A815FA">
      <w:r>
        <w:t>[13:31:36] Processing EIDR ID: 10.5240/04B3-7D4E-00B4-4C74-E00A-U with type: BFI</w:t>
      </w:r>
    </w:p>
    <w:p w14:paraId="2E472952" w14:textId="77777777" w:rsidR="00A815FA" w:rsidRDefault="00A815FA" w:rsidP="00A815FA">
      <w:r>
        <w:t xml:space="preserve">10.5240/04B3-7D4E-00B4-4C74-E00A-U      BFI     150751900       None    </w:t>
      </w:r>
      <w:proofErr w:type="spellStart"/>
      <w:r>
        <w:t>None</w:t>
      </w:r>
      <w:proofErr w:type="spellEnd"/>
    </w:p>
    <w:p w14:paraId="7B0903C1" w14:textId="77777777" w:rsidR="00A815FA" w:rsidRDefault="00A815FA" w:rsidP="00A815FA">
      <w:r>
        <w:t>Total Records processed: 18</w:t>
      </w:r>
    </w:p>
    <w:p w14:paraId="23E20291" w14:textId="77777777" w:rsidR="00A815FA" w:rsidRDefault="00A815FA" w:rsidP="00A815FA">
      <w:r>
        <w:t>[13:31:36] Processing EIDR ID: 10.5240/CABD-F9A0-0B79-CA6B-22BC-R with type: BFI</w:t>
      </w:r>
    </w:p>
    <w:p w14:paraId="30894D78" w14:textId="77777777" w:rsidR="00A815FA" w:rsidRDefault="00A815FA" w:rsidP="00A815FA">
      <w:r>
        <w:t xml:space="preserve">10.5240/CABD-F9A0-0B79-CA6B-22BC-R      BFI     150042146       None    </w:t>
      </w:r>
      <w:proofErr w:type="spellStart"/>
      <w:r>
        <w:t>None</w:t>
      </w:r>
      <w:proofErr w:type="spellEnd"/>
    </w:p>
    <w:p w14:paraId="1E6DB170" w14:textId="77777777" w:rsidR="00A815FA" w:rsidRDefault="00A815FA" w:rsidP="00A815FA">
      <w:r>
        <w:t>Total Records processed: 19</w:t>
      </w:r>
    </w:p>
    <w:p w14:paraId="713CDC0B" w14:textId="77777777" w:rsidR="00A815FA" w:rsidRDefault="00A815FA" w:rsidP="00A815FA">
      <w:r>
        <w:t>[13:31:37] Processing EIDR ID: 10.5240/25CE-3970-35DE-FF06-5D81-R with type: BFI</w:t>
      </w:r>
    </w:p>
    <w:p w14:paraId="46D28157" w14:textId="77777777" w:rsidR="00A815FA" w:rsidRDefault="00A815FA" w:rsidP="00A815FA">
      <w:r>
        <w:t xml:space="preserve">10.5240/25CE-3970-35DE-FF06-5D81-R      BFI     150656575       None    </w:t>
      </w:r>
      <w:proofErr w:type="spellStart"/>
      <w:r>
        <w:t>IsSameAs</w:t>
      </w:r>
      <w:proofErr w:type="spellEnd"/>
    </w:p>
    <w:p w14:paraId="14B8BD4D" w14:textId="77777777" w:rsidR="00A815FA" w:rsidRDefault="00A815FA" w:rsidP="00A815FA">
      <w:r>
        <w:t>Total Records processed: 20</w:t>
      </w:r>
    </w:p>
    <w:p w14:paraId="0E42EC85" w14:textId="77777777" w:rsidR="00A815FA" w:rsidRDefault="00A815FA" w:rsidP="00A815FA">
      <w:r>
        <w:t>[13:31:37] Processing EIDR ID: 10.5240/622B-2097-1E78-EC9C-DD6A-B with type: BFI</w:t>
      </w:r>
    </w:p>
    <w:p w14:paraId="387870F9" w14:textId="77777777" w:rsidR="00A815FA" w:rsidRDefault="00A815FA" w:rsidP="00A815FA">
      <w:r>
        <w:t xml:space="preserve">10.5240/622B-2097-1E78-EC9C-DD6A-B      BFI     154530595       None    </w:t>
      </w:r>
      <w:proofErr w:type="spellStart"/>
      <w:r>
        <w:t>None</w:t>
      </w:r>
      <w:proofErr w:type="spellEnd"/>
    </w:p>
    <w:p w14:paraId="7F92E54F" w14:textId="77777777" w:rsidR="00A815FA" w:rsidRDefault="00A815FA" w:rsidP="00A815FA">
      <w:r>
        <w:t>Total Records processed: 21</w:t>
      </w:r>
    </w:p>
    <w:p w14:paraId="4173F445" w14:textId="77777777" w:rsidR="00A815FA" w:rsidRDefault="00A815FA" w:rsidP="00A815FA">
      <w:r>
        <w:t>[13:31:37] Processing EIDR ID: 10.5240/778F-C4CD-7084-A660-43B0-7 with type: BFI</w:t>
      </w:r>
    </w:p>
    <w:p w14:paraId="186EDC8D" w14:textId="77777777" w:rsidR="00A815FA" w:rsidRDefault="00A815FA" w:rsidP="00A815FA">
      <w:r>
        <w:t xml:space="preserve">10.5240/778F-C4CD-7084-A660-43B0-7      BFI     150053151       None    </w:t>
      </w:r>
      <w:proofErr w:type="spellStart"/>
      <w:r>
        <w:t>None</w:t>
      </w:r>
      <w:proofErr w:type="spellEnd"/>
    </w:p>
    <w:p w14:paraId="700FCCC2" w14:textId="77777777" w:rsidR="00A815FA" w:rsidRDefault="00A815FA" w:rsidP="00A815FA">
      <w:r>
        <w:t>Total Records processed: 22</w:t>
      </w:r>
    </w:p>
    <w:p w14:paraId="292F2FE1" w14:textId="77777777" w:rsidR="00A815FA" w:rsidRDefault="00A815FA" w:rsidP="00A815FA">
      <w:r>
        <w:t>[13:31:38] Processing EIDR ID: 10.5240/8E12-76A7-0DEE-8287-127F-D with type: BFI</w:t>
      </w:r>
    </w:p>
    <w:p w14:paraId="124C98E4" w14:textId="77777777" w:rsidR="00A815FA" w:rsidRDefault="00A815FA" w:rsidP="00A815FA">
      <w:r>
        <w:t xml:space="preserve">10.5240/8E12-76A7-0DEE-8287-127F-D      BFI     150740915       None    </w:t>
      </w:r>
      <w:proofErr w:type="spellStart"/>
      <w:r>
        <w:t>None</w:t>
      </w:r>
      <w:proofErr w:type="spellEnd"/>
    </w:p>
    <w:p w14:paraId="1F92279D" w14:textId="77777777" w:rsidR="00A815FA" w:rsidRDefault="00A815FA" w:rsidP="00A815FA">
      <w:r>
        <w:lastRenderedPageBreak/>
        <w:t>Total Records processed: 23</w:t>
      </w:r>
    </w:p>
    <w:p w14:paraId="45068222" w14:textId="77777777" w:rsidR="00A815FA" w:rsidRDefault="00A815FA" w:rsidP="00A815FA">
      <w:r>
        <w:t>[13:31:38] Processing EIDR ID: 10.5240/1466-9C0C-6304-C191-652A-7 with type: BFI</w:t>
      </w:r>
    </w:p>
    <w:p w14:paraId="25BB32DC" w14:textId="77777777" w:rsidR="00A815FA" w:rsidRDefault="00A815FA" w:rsidP="00A815FA">
      <w:r>
        <w:t xml:space="preserve">10.5240/1466-9C0C-6304-C191-652A-7      BFI     154362811       None    </w:t>
      </w:r>
      <w:proofErr w:type="spellStart"/>
      <w:r>
        <w:t>None</w:t>
      </w:r>
      <w:proofErr w:type="spellEnd"/>
    </w:p>
    <w:p w14:paraId="199AF9F7" w14:textId="77777777" w:rsidR="00A815FA" w:rsidRDefault="00A815FA" w:rsidP="00A815FA">
      <w:r>
        <w:t>Total Records processed: 24</w:t>
      </w:r>
    </w:p>
    <w:p w14:paraId="69743C9D" w14:textId="77777777" w:rsidR="00A815FA" w:rsidRDefault="00A815FA" w:rsidP="00A815FA">
      <w:r>
        <w:t>[13:31:38] Processing EIDR ID: 10.5240/CEBB-87EA-1C9E-9F2E-DC94-Y with type: BFI</w:t>
      </w:r>
    </w:p>
    <w:p w14:paraId="2B46429B" w14:textId="77777777" w:rsidR="00A815FA" w:rsidRDefault="00A815FA" w:rsidP="00A815FA">
      <w:r>
        <w:t xml:space="preserve">10.5240/CEBB-87EA-1C9E-9F2E-DC94-Y      BFI     150725567       None    </w:t>
      </w:r>
      <w:proofErr w:type="spellStart"/>
      <w:r>
        <w:t>None</w:t>
      </w:r>
      <w:proofErr w:type="spellEnd"/>
    </w:p>
    <w:p w14:paraId="4175F98B" w14:textId="77777777" w:rsidR="00A815FA" w:rsidRDefault="00A815FA" w:rsidP="00A815FA">
      <w:r>
        <w:t>Total Records processed: 25</w:t>
      </w:r>
    </w:p>
    <w:p w14:paraId="65F31D0A" w14:textId="77777777" w:rsidR="00A815FA" w:rsidRDefault="00A815FA" w:rsidP="00A815FA">
      <w:r>
        <w:t>[13:31:38] Processing EIDR ID: 10.5240/1DEF-8111-3AEE-9318-306B-O with type: BFI</w:t>
      </w:r>
    </w:p>
    <w:p w14:paraId="3AADF6C7" w14:textId="77777777" w:rsidR="00A815FA" w:rsidRDefault="00A815FA" w:rsidP="00A815FA">
      <w:r>
        <w:t xml:space="preserve">10.5240/1DEF-8111-3AEE-9318-306B-O      BFI     154557596       None    </w:t>
      </w:r>
      <w:proofErr w:type="spellStart"/>
      <w:r>
        <w:t>None</w:t>
      </w:r>
      <w:proofErr w:type="spellEnd"/>
    </w:p>
    <w:p w14:paraId="3EE10A95" w14:textId="77777777" w:rsidR="00A815FA" w:rsidRDefault="00A815FA" w:rsidP="00A815FA">
      <w:r>
        <w:t>Total Records processed: 26</w:t>
      </w:r>
    </w:p>
    <w:p w14:paraId="5A5FCB3F" w14:textId="77777777" w:rsidR="00A815FA" w:rsidRDefault="00A815FA" w:rsidP="00A815FA">
      <w:r>
        <w:t>[13:31:39] Processing EIDR ID: 10.5240/BD1E-A8CE-B24E-C9C3-8827-A with type: BFI</w:t>
      </w:r>
    </w:p>
    <w:p w14:paraId="280516EA" w14:textId="77777777" w:rsidR="00A815FA" w:rsidRDefault="00A815FA" w:rsidP="00A815FA">
      <w:r>
        <w:t xml:space="preserve">10.5240/BD1E-A8CE-B24E-C9C3-8827-A      BFI     150579841       None    </w:t>
      </w:r>
      <w:proofErr w:type="spellStart"/>
      <w:r>
        <w:t>IsSameAs</w:t>
      </w:r>
      <w:proofErr w:type="spellEnd"/>
    </w:p>
    <w:p w14:paraId="664CDF7B" w14:textId="77777777" w:rsidR="00A815FA" w:rsidRDefault="00A815FA" w:rsidP="00A815FA">
      <w:r>
        <w:t>Total Records processed: 27</w:t>
      </w:r>
    </w:p>
    <w:p w14:paraId="2E264EAC" w14:textId="77777777" w:rsidR="00A815FA" w:rsidRDefault="00A815FA" w:rsidP="00A815FA">
      <w:r>
        <w:t>[13:31:39] Processing EIDR ID: 10.5240/490C-92AF-5158-E07A-D43C-3 with type: BFI</w:t>
      </w:r>
    </w:p>
    <w:p w14:paraId="0EA4DFEC" w14:textId="77777777" w:rsidR="00A815FA" w:rsidRDefault="00A815FA" w:rsidP="00A815FA">
      <w:r>
        <w:t xml:space="preserve">10.5240/490C-92AF-5158-E07A-D43C-3      BFI     154453235       None    </w:t>
      </w:r>
      <w:proofErr w:type="spellStart"/>
      <w:r>
        <w:t>None</w:t>
      </w:r>
      <w:proofErr w:type="spellEnd"/>
    </w:p>
    <w:p w14:paraId="662F267E" w14:textId="77777777" w:rsidR="00A815FA" w:rsidRDefault="00A815FA" w:rsidP="00A815FA">
      <w:r>
        <w:t>Total Records processed: 28</w:t>
      </w:r>
    </w:p>
    <w:p w14:paraId="39E48DBC" w14:textId="77777777" w:rsidR="00A815FA" w:rsidRDefault="00A815FA" w:rsidP="00A815FA">
      <w:r>
        <w:t>[13:31:39] Processing EIDR ID: 10.5240/A70B-FBE5-D913-FC0E-733F-X with type: BFI</w:t>
      </w:r>
    </w:p>
    <w:p w14:paraId="101E3699" w14:textId="77777777" w:rsidR="00A815FA" w:rsidRDefault="00A815FA" w:rsidP="00A815FA">
      <w:r>
        <w:t xml:space="preserve">10.5240/A70B-FBE5-D913-FC0E-733F-X      BFI     150034847       None    </w:t>
      </w:r>
      <w:proofErr w:type="spellStart"/>
      <w:r>
        <w:t>IsSameAs</w:t>
      </w:r>
      <w:proofErr w:type="spellEnd"/>
    </w:p>
    <w:p w14:paraId="72214221" w14:textId="77777777" w:rsidR="00A815FA" w:rsidRDefault="00A815FA" w:rsidP="00A815FA">
      <w:r>
        <w:t>Total Records processed: 29</w:t>
      </w:r>
    </w:p>
    <w:p w14:paraId="00F2CED3" w14:textId="77777777" w:rsidR="00A815FA" w:rsidRDefault="00A815FA" w:rsidP="00A815FA">
      <w:r>
        <w:t>[13:31:39] Processing EIDR ID: 10.5240/1059-47E6-0845-9EE2-2D89-9 with type: BFI</w:t>
      </w:r>
    </w:p>
    <w:p w14:paraId="7DF5183D" w14:textId="77777777" w:rsidR="00A815FA" w:rsidRDefault="00A815FA" w:rsidP="00A815FA">
      <w:r>
        <w:t xml:space="preserve">10.5240/1059-47E6-0845-9EE2-2D89-9      BFI     150652939       None    </w:t>
      </w:r>
      <w:proofErr w:type="spellStart"/>
      <w:r>
        <w:t>IsSameAs</w:t>
      </w:r>
      <w:proofErr w:type="spellEnd"/>
    </w:p>
    <w:p w14:paraId="1E68B194" w14:textId="77777777" w:rsidR="00A815FA" w:rsidRDefault="00A815FA" w:rsidP="00A815FA">
      <w:r>
        <w:t>Total Records processed: 30</w:t>
      </w:r>
      <w:r>
        <w:t xml:space="preserve"> </w:t>
      </w:r>
    </w:p>
    <w:p w14:paraId="2973078D" w14:textId="77777777" w:rsidR="00ED01F5" w:rsidRDefault="00A815FA" w:rsidP="00A815FA">
      <w:r>
        <w:t>Note: Had to use verbose mode because it would take approx. 30 mins to sweep the entire query database and see the results.</w:t>
      </w:r>
    </w:p>
    <w:p w14:paraId="5D44CCE1" w14:textId="00A347B7" w:rsidR="00C6430C" w:rsidRDefault="00C6430C" w:rsidP="00C6430C">
      <w:pPr>
        <w:pStyle w:val="Heading3"/>
      </w:pPr>
      <w:r>
        <w:rPr>
          <w:rStyle w:val="Strong"/>
          <w:b/>
          <w:bCs/>
        </w:rPr>
        <w:t xml:space="preserve">Test 10: Testing the query of </w:t>
      </w:r>
      <w:r>
        <w:rPr>
          <w:rStyle w:val="Strong"/>
          <w:b/>
          <w:bCs/>
        </w:rPr>
        <w:t>domain</w:t>
      </w:r>
    </w:p>
    <w:p w14:paraId="3374C1E2" w14:textId="38AF2EAD" w:rsidR="00C6430C" w:rsidRDefault="00C6430C" w:rsidP="00C6430C">
      <w:pPr>
        <w:pStyle w:val="NormalWeb"/>
      </w:pPr>
      <w:r>
        <w:rPr>
          <w:rStyle w:val="Strong"/>
        </w:rPr>
        <w:t>Command:</w:t>
      </w:r>
      <w:r>
        <w:br/>
      </w:r>
      <w:r w:rsidRPr="001F78ED">
        <w:rPr>
          <w:rStyle w:val="HTMLCode"/>
          <w:rFonts w:eastAsiaTheme="majorEastAsia"/>
        </w:rPr>
        <w:t>python3 EIDRToAltID.py -</w:t>
      </w:r>
      <w:r w:rsidR="00A76FE7">
        <w:rPr>
          <w:rStyle w:val="HTMLCode"/>
          <w:rFonts w:eastAsiaTheme="majorEastAsia"/>
        </w:rPr>
        <w:t>d</w:t>
      </w:r>
      <w:r w:rsidRPr="001F78ED">
        <w:rPr>
          <w:rStyle w:val="HTMLCode"/>
          <w:rFonts w:eastAsiaTheme="majorEastAsia"/>
        </w:rPr>
        <w:t xml:space="preserve"> </w:t>
      </w:r>
      <w:r w:rsidR="00A76FE7">
        <w:rPr>
          <w:rStyle w:val="HTMLCode"/>
          <w:rFonts w:eastAsiaTheme="majorEastAsia"/>
        </w:rPr>
        <w:t>wikidata.org</w:t>
      </w:r>
    </w:p>
    <w:p w14:paraId="213ED564" w14:textId="2F0A7331" w:rsidR="00C6430C" w:rsidRDefault="00C6430C" w:rsidP="00C6430C">
      <w:pPr>
        <w:pStyle w:val="NormalWeb"/>
      </w:pPr>
      <w:r>
        <w:rPr>
          <w:rStyle w:val="Strong"/>
        </w:rPr>
        <w:t>Expected Result:</w:t>
      </w:r>
      <w:r>
        <w:br/>
        <w:t xml:space="preserve">Display the query results of the specified </w:t>
      </w:r>
      <w:r w:rsidR="00A76FE7">
        <w:t>domain</w:t>
      </w:r>
    </w:p>
    <w:p w14:paraId="028D3273" w14:textId="77777777" w:rsidR="00C6430C" w:rsidRDefault="00C6430C" w:rsidP="00C6430C">
      <w:pPr>
        <w:rPr>
          <w:rStyle w:val="Strong"/>
        </w:rPr>
      </w:pPr>
      <w:r>
        <w:rPr>
          <w:rStyle w:val="Strong"/>
        </w:rPr>
        <w:lastRenderedPageBreak/>
        <w:t>Actual Result:</w:t>
      </w:r>
    </w:p>
    <w:p w14:paraId="2E081B24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Running query with parameters: /</w:t>
      </w:r>
      <w:proofErr w:type="spellStart"/>
      <w:r w:rsidRPr="00A76FE7">
        <w:rPr>
          <w:rStyle w:val="Strong"/>
        </w:rPr>
        <w:t>FullMetadata</w:t>
      </w:r>
      <w:proofErr w:type="spellEnd"/>
      <w:r w:rsidRPr="00A76FE7">
        <w:rPr>
          <w:rStyle w:val="Strong"/>
        </w:rPr>
        <w:t>/</w:t>
      </w:r>
      <w:proofErr w:type="spellStart"/>
      <w:r w:rsidRPr="00A76FE7">
        <w:rPr>
          <w:rStyle w:val="Strong"/>
        </w:rPr>
        <w:t>BaseObjectData</w:t>
      </w:r>
      <w:proofErr w:type="spellEnd"/>
      <w:r w:rsidRPr="00A76FE7">
        <w:rPr>
          <w:rStyle w:val="Strong"/>
        </w:rPr>
        <w:t>/</w:t>
      </w:r>
      <w:proofErr w:type="spellStart"/>
      <w:r w:rsidRPr="00A76FE7">
        <w:rPr>
          <w:rStyle w:val="Strong"/>
        </w:rPr>
        <w:t>AlternateID@domain</w:t>
      </w:r>
      <w:proofErr w:type="spellEnd"/>
      <w:r w:rsidRPr="00A76FE7">
        <w:rPr>
          <w:rStyle w:val="Strong"/>
        </w:rPr>
        <w:t xml:space="preserve"> "wikidata.org"</w:t>
      </w:r>
    </w:p>
    <w:p w14:paraId="08060CF2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Time for this page: 86.55 seconds</w:t>
      </w:r>
    </w:p>
    <w:p w14:paraId="6B2B63B9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Extracted 203739 IDs from the query results.</w:t>
      </w:r>
    </w:p>
    <w:p w14:paraId="7A9D98C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[13:47:46] Processing EIDR ID: 10.5240/4664-DDE8-6245-C764-956D-0 with domain: wikidata.org</w:t>
      </w:r>
    </w:p>
    <w:p w14:paraId="0AFC068F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10.5240/4664-DDE8-6245-C764-956D-0      Proprietary     Q4540204        wikidata.org    None</w:t>
      </w:r>
    </w:p>
    <w:p w14:paraId="019448D6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</w:t>
      </w:r>
    </w:p>
    <w:p w14:paraId="30BAE5A7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[13:47:47] Processing EIDR ID: 10.5240/C09E-A598-473E-E49F-14A8-M with domain: wikidata.org</w:t>
      </w:r>
    </w:p>
    <w:p w14:paraId="0D08FC15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10.5240/C09E-A598-473E-E49F-14A8-M      Proprietary     Q1985551        wikidata.org    None</w:t>
      </w:r>
    </w:p>
    <w:p w14:paraId="2CBB6A63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</w:t>
      </w:r>
    </w:p>
    <w:p w14:paraId="2CED355D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[13:47:47] Processing EIDR ID: 10.5240/65AB-E99F-C74E-6C03-6903-Q with domain: wikidata.org</w:t>
      </w:r>
    </w:p>
    <w:p w14:paraId="2325075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 xml:space="preserve">10.5240/65AB-E99F-C74E-6C03-6903-Q      Proprietary     Q15865789 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5E98636C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3</w:t>
      </w:r>
    </w:p>
    <w:p w14:paraId="172B0642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[13:47:47] Processing EIDR ID: 10.5240/24DC-F96F-A2DE-B563-30BF-4 with domain: wikidata.org</w:t>
      </w:r>
    </w:p>
    <w:p w14:paraId="689BCFF1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 xml:space="preserve">10.5240/24DC-F96F-A2DE-B563-30BF-4      Proprietary     Q3703773  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3C8532B5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4</w:t>
      </w:r>
    </w:p>
    <w:p w14:paraId="5CF721A5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[13:47:47] Processing EIDR ID: 10.5240/0452-761F-1945-8979-CBC0-5 with domain: wikidata.org</w:t>
      </w:r>
    </w:p>
    <w:p w14:paraId="0FD29342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 xml:space="preserve">10.5240/0452-761F-1945-8979-CBC0-5      Proprietary     Q3746388  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1C67F610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5</w:t>
      </w:r>
    </w:p>
    <w:p w14:paraId="5B57884C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[13:47:48] Processing EIDR ID: 10.5240/FAD0-8076-2083-9F95-AA98-Q with domain: wikidata.org</w:t>
      </w:r>
    </w:p>
    <w:p w14:paraId="4814A633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10.5240/FAD0-8076-2083-9F95-AA98-Q      Proprietary     Q33525259       wikidata.org    None</w:t>
      </w:r>
    </w:p>
    <w:p w14:paraId="5B38BD28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6</w:t>
      </w:r>
    </w:p>
    <w:p w14:paraId="2ABD7E13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[13:47:48] Processing EIDR ID: 10.5240/5B70-EABB-9B53-3FCC-B34C-T with domain: wikidata.org</w:t>
      </w:r>
    </w:p>
    <w:p w14:paraId="429A70E0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10.5240/5B70-EABB-9B53-3FCC-B34C-T      Proprietary     Q10396981       wikidata.org    None</w:t>
      </w:r>
    </w:p>
    <w:p w14:paraId="39E91046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7</w:t>
      </w:r>
    </w:p>
    <w:p w14:paraId="3D223189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[13:47:48] Processing EIDR ID: 10.5240/CCED-966F-E913-73B7-F02B-5 with domain: wikidata.org</w:t>
      </w:r>
    </w:p>
    <w:p w14:paraId="63D32205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10.5240/CCED-966F-E913-73B7-F02B-5      Proprietary     Q4540473        wikidata.org    None</w:t>
      </w:r>
    </w:p>
    <w:p w14:paraId="35CCFE12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8</w:t>
      </w:r>
    </w:p>
    <w:p w14:paraId="143BD3BB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[13:47:48] Processing EIDR ID: 10.5240/58B8-992B-607B-3E2F-E695-I with domain: wikidata.org</w:t>
      </w:r>
    </w:p>
    <w:p w14:paraId="56366295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lastRenderedPageBreak/>
        <w:t xml:space="preserve">10.5240/58B8-992B-607B-3E2F-E695-I      Proprietary     Q6045055  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7F70CA10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9</w:t>
      </w:r>
    </w:p>
    <w:p w14:paraId="2504C325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[13:47:49] Processing EIDR ID: 10.5240/144F-974D-CD92-A4FF-7023-W with domain: wikidata.org</w:t>
      </w:r>
    </w:p>
    <w:p w14:paraId="42BF3B88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 xml:space="preserve">10.5240/144F-974D-CD92-A4FF-7023-W      Proprietary     Q11887615 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3D5BA91F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10</w:t>
      </w:r>
    </w:p>
    <w:p w14:paraId="0073E681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[13:47:49] Processing EIDR ID: 10.5240/E9D1-605E-83F0-66B4-3CA1-F with domain: wikidata.org</w:t>
      </w:r>
    </w:p>
    <w:p w14:paraId="795E86FA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10.5240/E9D1-605E-83F0-66B4-3CA1-F      Proprietary     Q3942125        wikidata.org    None</w:t>
      </w:r>
    </w:p>
    <w:p w14:paraId="3A6D13CA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11</w:t>
      </w:r>
    </w:p>
    <w:p w14:paraId="059D1210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[13:47:49] Processing EIDR ID: 10.5240/C227-43A0-23D7-1A8B-3CE8-9 with domain: wikidata.org</w:t>
      </w:r>
    </w:p>
    <w:p w14:paraId="75CAB5F1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10.5240/C227-43A0-23D7-1A8B-3CE8-9      Proprietary     Q115213551      wikidata.org    None</w:t>
      </w:r>
    </w:p>
    <w:p w14:paraId="7CB2DF59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12</w:t>
      </w:r>
    </w:p>
    <w:p w14:paraId="752F62D3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[13:47:49] Processing EIDR ID: 10.5240/2B57-72DF-5980-A8A6-BD0B-J with domain: wikidata.org</w:t>
      </w:r>
    </w:p>
    <w:p w14:paraId="35EF1E7B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10.5240/2B57-72DF-5980-A8A6-BD0B-J      Proprietary     Q20496440       wikidata.org    None</w:t>
      </w:r>
    </w:p>
    <w:p w14:paraId="317128D4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13</w:t>
      </w:r>
    </w:p>
    <w:p w14:paraId="5D38262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[13:47:50] Processing EIDR ID: 10.5240/5C41-40A8-7DA7-4CF1-57E2-H with domain: wikidata.org</w:t>
      </w:r>
    </w:p>
    <w:p w14:paraId="4E1D9265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10.5240/5C41-40A8-7DA7-4CF1-57E2-H      Proprietary     Q2299302        wikidata.org    None</w:t>
      </w:r>
    </w:p>
    <w:p w14:paraId="5F8604C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14</w:t>
      </w:r>
    </w:p>
    <w:p w14:paraId="3373440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[13:47:50] Processing EIDR ID: 10.5240/3DCB-4124-A5DD-8DFA-7A32-9 with domain: wikidata.org</w:t>
      </w:r>
    </w:p>
    <w:p w14:paraId="6806922B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10.5240/3DCB-4124-A5DD-8DFA-7A32-9      Proprietary     Q96790752       wikidata.org    None</w:t>
      </w:r>
    </w:p>
    <w:p w14:paraId="5F226797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15</w:t>
      </w:r>
    </w:p>
    <w:p w14:paraId="45ED023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[13:47:50] Processing EIDR ID: 10.5240/679A-7A03-9747-7D4F-7ACF-D with domain: wikidata.org</w:t>
      </w:r>
    </w:p>
    <w:p w14:paraId="307BDE10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10.5240/679A-7A03-9747-7D4F-7ACF-D      Proprietary     Q29959717       wikidata.org    None</w:t>
      </w:r>
    </w:p>
    <w:p w14:paraId="1B02E7FA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16</w:t>
      </w:r>
    </w:p>
    <w:p w14:paraId="598A2554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[13:47:50] Processing EIDR ID: 10.5240/44EF-493C-B2CE-6A25-CC0E-Y with domain: wikidata.org</w:t>
      </w:r>
    </w:p>
    <w:p w14:paraId="23C6FA9C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 xml:space="preserve">10.5240/44EF-493C-B2CE-6A25-CC0E-Y      Proprietary     Q24639973 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2388E626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17</w:t>
      </w:r>
    </w:p>
    <w:p w14:paraId="55F2117A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[13:47:51] Processing EIDR ID: 10.5240/58C2-24DA-832C-7540-505B-U with domain: wikidata.org</w:t>
      </w:r>
    </w:p>
    <w:p w14:paraId="42954EB6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10.5240/58C2-24DA-832C-7540-505B-U      Proprietary     Q55653126       wikidata.org    None</w:t>
      </w:r>
    </w:p>
    <w:p w14:paraId="74F96A57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18</w:t>
      </w:r>
    </w:p>
    <w:p w14:paraId="1F717DB9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lastRenderedPageBreak/>
        <w:t>[13:47:51] Processing EIDR ID: 10.5240/702E-8232-81F0-CFD9-D250-P with domain: wikidata.org</w:t>
      </w:r>
    </w:p>
    <w:p w14:paraId="5FF0EE42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10.5240/702E-8232-81F0-CFD9-D250-P      Proprietary     Q5879343        wikidata.org    None</w:t>
      </w:r>
    </w:p>
    <w:p w14:paraId="38F141D4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19</w:t>
      </w:r>
    </w:p>
    <w:p w14:paraId="1A77326B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[13:47:51] Processing EIDR ID: 10.5240/B9BE-0292-5664-8E45-E6FE-1 with domain: wikidata.org</w:t>
      </w:r>
    </w:p>
    <w:p w14:paraId="69D5E286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 xml:space="preserve">10.5240/B9BE-0292-5664-8E45-E6FE-1      Proprietary     Q108144643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4D601C99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20</w:t>
      </w:r>
    </w:p>
    <w:p w14:paraId="7B360553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[13:47:51] Processing EIDR ID: 10.5240/BF96-A3A7-B11F-3229-E73F-Y with domain: wikidata.org</w:t>
      </w:r>
    </w:p>
    <w:p w14:paraId="627748FF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10.5240/BF96-A3A7-B11F-3229-E73F-Y      Proprietary     Q20949884       wikidata.org    None</w:t>
      </w:r>
    </w:p>
    <w:p w14:paraId="1538449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21</w:t>
      </w:r>
    </w:p>
    <w:p w14:paraId="2AAD1D0B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[13:47:52] Processing EIDR ID: 10.5240/B4D4-F6F1-CCAB-472B-746C-R with domain: wikidata.org</w:t>
      </w:r>
    </w:p>
    <w:p w14:paraId="4E3FF8F3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10.5240/B4D4-F6F1-CCAB-472B-746C-R      Proprietary     Q79999076       wikidata.org    None</w:t>
      </w:r>
    </w:p>
    <w:p w14:paraId="073E66D6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22</w:t>
      </w:r>
    </w:p>
    <w:p w14:paraId="7FFBCA13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[13:47:52] Processing EIDR ID: 10.5240/6113-BC1E-5D29-9F7A-7627-7 with domain: wikidata.org</w:t>
      </w:r>
    </w:p>
    <w:p w14:paraId="79842CCA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 xml:space="preserve">10.5240/6113-BC1E-5D29-9F7A-7627-7      Proprietary     Q59690818 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5EB7452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23</w:t>
      </w:r>
    </w:p>
    <w:p w14:paraId="37E5E308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[13:47:52] Processing EIDR ID: 10.5240/E523-1DD7-9576-8266-C98D-2 with domain: wikidata.org</w:t>
      </w:r>
    </w:p>
    <w:p w14:paraId="09438446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 xml:space="preserve">10.5240/E523-1DD7-9576-8266-C98D-2      Proprietary     Q106907768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7E362726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24</w:t>
      </w:r>
    </w:p>
    <w:p w14:paraId="7E88E612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[13:47:52] Processing EIDR ID: 10.5240/9513-F4A1-8184-CCD7-B22F-C with domain: wikidata.org</w:t>
      </w:r>
    </w:p>
    <w:p w14:paraId="64EF37C0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10.5240/9513-F4A1-8184-CCD7-B22F-C      Proprietary     Q15732534       wikidata.org    None</w:t>
      </w:r>
    </w:p>
    <w:p w14:paraId="483A9A4A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25</w:t>
      </w:r>
    </w:p>
    <w:p w14:paraId="0B3DE50C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[13:47:53] Processing EIDR ID: 10.5240/D925-8A8D-6368-6F49-36F6-Y with domain: wikidata.org</w:t>
      </w:r>
    </w:p>
    <w:p w14:paraId="6088C0D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 xml:space="preserve">10.5240/D925-8A8D-6368-6F49-36F6-Y      Proprietary     Q110548581      wikidata.org    </w:t>
      </w:r>
      <w:proofErr w:type="spellStart"/>
      <w:r w:rsidRPr="00A76FE7">
        <w:rPr>
          <w:rStyle w:val="Strong"/>
        </w:rPr>
        <w:t>IsSameAs</w:t>
      </w:r>
      <w:proofErr w:type="spellEnd"/>
    </w:p>
    <w:p w14:paraId="795BF7BC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26</w:t>
      </w:r>
    </w:p>
    <w:p w14:paraId="583BE77F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[13:47:53] Processing EIDR ID: 10.5240/8F50-5243-C42E-CE9A-38E2-Q with domain: wikidata.org</w:t>
      </w:r>
    </w:p>
    <w:p w14:paraId="0D2CEB40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10.5240/8F50-5243-C42E-CE9A-38E2-Q      Proprietary     Q25999819       wikidata.org    None</w:t>
      </w:r>
    </w:p>
    <w:p w14:paraId="0F49B03F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27</w:t>
      </w:r>
    </w:p>
    <w:p w14:paraId="18FB2AF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[13:47:53] Processing EIDR ID: 10.5240/BA33-B27E-0364-BA4C-B204-K with domain: wikidata.org</w:t>
      </w:r>
    </w:p>
    <w:p w14:paraId="76AD1E66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10.5240/BA33-B27E-0364-BA4C-B204-K      Proprietary     Q7300009        wikidata.org    None</w:t>
      </w:r>
    </w:p>
    <w:p w14:paraId="6A741DDF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lastRenderedPageBreak/>
        <w:t>Total Records processed: 28</w:t>
      </w:r>
    </w:p>
    <w:p w14:paraId="03AAE6BB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[13:47:54] Processing EIDR ID: 10.5240/6906-D872-3083-E812-8BB0-D with domain: wikidata.org</w:t>
      </w:r>
    </w:p>
    <w:p w14:paraId="4E624AE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10.5240/6906-D872-3083-E812-8BB0-D      Proprietary     Q47472344       wikidata.org    None</w:t>
      </w:r>
    </w:p>
    <w:p w14:paraId="2BE172BD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29</w:t>
      </w:r>
    </w:p>
    <w:p w14:paraId="02FB942E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[13:47:54] Processing EIDR ID: 10.5240/D16C-6447-6188-61AD-48CB-I with domain: wikidata.org</w:t>
      </w:r>
    </w:p>
    <w:p w14:paraId="0870622F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10.5240/D16C-6447-6188-61AD-48CB-I      Proprietary     Q17078459       wikidata.org    None</w:t>
      </w:r>
    </w:p>
    <w:p w14:paraId="5A7364C4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Total Records processed: 30</w:t>
      </w:r>
    </w:p>
    <w:p w14:paraId="17ED8CD0" w14:textId="77777777" w:rsidR="00A76FE7" w:rsidRPr="00A76FE7" w:rsidRDefault="00A76FE7" w:rsidP="00A76FE7">
      <w:pPr>
        <w:rPr>
          <w:rStyle w:val="Strong"/>
        </w:rPr>
      </w:pPr>
      <w:r w:rsidRPr="00A76FE7">
        <w:rPr>
          <w:rStyle w:val="Strong"/>
        </w:rPr>
        <w:t>[13:47:54] Processing EIDR ID: 10.5240/4771-F209-FB59-3AE2-DE2A-J with domain: wikidata.org</w:t>
      </w:r>
    </w:p>
    <w:p w14:paraId="6CC29314" w14:textId="0F3FB50C" w:rsidR="00A76FE7" w:rsidRDefault="00A76FE7" w:rsidP="00A76FE7">
      <w:pPr>
        <w:rPr>
          <w:rStyle w:val="Strong"/>
        </w:rPr>
      </w:pPr>
      <w:r w:rsidRPr="00A76FE7">
        <w:rPr>
          <w:rStyle w:val="Strong"/>
        </w:rPr>
        <w:t>10.5240/4771-F209-FB59-3AE2-DE2A-J      Proprietary     Q64990912       wikidata.org    None</w:t>
      </w:r>
    </w:p>
    <w:p w14:paraId="31D748FA" w14:textId="77777777" w:rsidR="00ED01F5" w:rsidRDefault="00ED01F5" w:rsidP="00A815FA"/>
    <w:p w14:paraId="0B385931" w14:textId="42E0B9F2" w:rsidR="00EF7201" w:rsidRDefault="00F61202" w:rsidP="00EF7201">
      <w:pPr>
        <w:pStyle w:val="Heading3"/>
      </w:pPr>
      <w:r>
        <w:br/>
      </w:r>
      <w:r w:rsidR="00EF7201">
        <w:rPr>
          <w:rStyle w:val="Strong"/>
          <w:b/>
          <w:bCs/>
        </w:rPr>
        <w:t>Test 1</w:t>
      </w:r>
      <w:r w:rsidR="00EF7201">
        <w:rPr>
          <w:rStyle w:val="Strong"/>
          <w:b/>
          <w:bCs/>
        </w:rPr>
        <w:t>1</w:t>
      </w:r>
      <w:r w:rsidR="00EF7201">
        <w:rPr>
          <w:rStyle w:val="Strong"/>
          <w:b/>
          <w:bCs/>
        </w:rPr>
        <w:t xml:space="preserve">: Testing </w:t>
      </w:r>
      <w:r w:rsidR="00EF7201">
        <w:rPr>
          <w:rStyle w:val="Strong"/>
          <w:b/>
          <w:bCs/>
        </w:rPr>
        <w:t>for type and domain</w:t>
      </w:r>
    </w:p>
    <w:p w14:paraId="0BC273E9" w14:textId="4C9D424E" w:rsidR="00EF7201" w:rsidRDefault="00EF7201" w:rsidP="00EF7201">
      <w:pPr>
        <w:pStyle w:val="NormalWeb"/>
      </w:pPr>
      <w:r>
        <w:rPr>
          <w:rStyle w:val="Strong"/>
        </w:rPr>
        <w:t>Command:</w:t>
      </w:r>
      <w:r>
        <w:br/>
      </w:r>
      <w:r w:rsidRPr="00EF7201">
        <w:rPr>
          <w:rStyle w:val="HTMLCode"/>
          <w:rFonts w:eastAsiaTheme="majorEastAsia"/>
        </w:rPr>
        <w:t>python3 EIDRToAltID.py -id 10.5240/C494-735F-96D6-5425-FD81-6 -d wikidata.org -t IMDB</w:t>
      </w:r>
    </w:p>
    <w:p w14:paraId="3DE57395" w14:textId="5082BDE1" w:rsidR="00EF7201" w:rsidRDefault="00EF7201" w:rsidP="00EF7201">
      <w:pPr>
        <w:pStyle w:val="NormalWeb"/>
      </w:pPr>
      <w:r>
        <w:rPr>
          <w:rStyle w:val="Strong"/>
        </w:rPr>
        <w:t>Expected Result:</w:t>
      </w:r>
      <w:r>
        <w:br/>
      </w:r>
      <w:r>
        <w:t>An error message displaying that type and domain is not allowed</w:t>
      </w:r>
    </w:p>
    <w:p w14:paraId="268FEEFA" w14:textId="77777777" w:rsidR="00EF7201" w:rsidRDefault="00EF7201" w:rsidP="00EF7201">
      <w:pPr>
        <w:rPr>
          <w:rStyle w:val="Strong"/>
        </w:rPr>
      </w:pPr>
      <w:r>
        <w:rPr>
          <w:rStyle w:val="Strong"/>
        </w:rPr>
        <w:t>Actual Result:</w:t>
      </w:r>
    </w:p>
    <w:p w14:paraId="4E6F900D" w14:textId="1BDFF491" w:rsidR="00EE0143" w:rsidRDefault="00EE0143" w:rsidP="00EF7201">
      <w:pPr>
        <w:rPr>
          <w:rStyle w:val="Strong"/>
        </w:rPr>
      </w:pPr>
      <w:r w:rsidRPr="00EE0143">
        <w:rPr>
          <w:rStyle w:val="Strong"/>
        </w:rPr>
        <w:t>Error: You cannot provide a type and domain.</w:t>
      </w:r>
    </w:p>
    <w:p w14:paraId="7B1F0495" w14:textId="77777777" w:rsidR="00C43081" w:rsidRDefault="00C43081" w:rsidP="00EF7201">
      <w:pPr>
        <w:rPr>
          <w:rStyle w:val="Strong"/>
        </w:rPr>
      </w:pPr>
    </w:p>
    <w:p w14:paraId="04220B36" w14:textId="25009E0D" w:rsidR="00C43081" w:rsidRDefault="00C43081" w:rsidP="00C43081">
      <w:pPr>
        <w:pStyle w:val="Heading3"/>
      </w:pPr>
      <w:r>
        <w:rPr>
          <w:rStyle w:val="Strong"/>
          <w:b/>
          <w:bCs/>
        </w:rPr>
        <w:t>Test 1</w:t>
      </w:r>
      <w:r>
        <w:rPr>
          <w:rStyle w:val="Strong"/>
          <w:b/>
          <w:bCs/>
        </w:rPr>
        <w:t>2</w:t>
      </w:r>
      <w:r>
        <w:rPr>
          <w:rStyle w:val="Strong"/>
          <w:b/>
          <w:bCs/>
        </w:rPr>
        <w:t>: Testing for type and domain</w:t>
      </w:r>
    </w:p>
    <w:p w14:paraId="2914DBDA" w14:textId="77777777" w:rsidR="00C43081" w:rsidRDefault="00C43081" w:rsidP="00C43081">
      <w:pPr>
        <w:pStyle w:val="NormalWeb"/>
      </w:pPr>
      <w:r>
        <w:rPr>
          <w:rStyle w:val="Strong"/>
        </w:rPr>
        <w:t>Command:</w:t>
      </w:r>
      <w:r>
        <w:br/>
      </w:r>
      <w:r w:rsidRPr="00EF7201">
        <w:rPr>
          <w:rStyle w:val="HTMLCode"/>
          <w:rFonts w:eastAsiaTheme="majorEastAsia"/>
        </w:rPr>
        <w:t>python3 EIDRToAltID.py -id 10.5240/C494-735F-96D6-5425-FD81-6 -d wikidata.org -t IMDB</w:t>
      </w:r>
    </w:p>
    <w:p w14:paraId="20430DBE" w14:textId="77777777" w:rsidR="00C43081" w:rsidRDefault="00C43081" w:rsidP="00C43081">
      <w:pPr>
        <w:pStyle w:val="NormalWeb"/>
      </w:pPr>
      <w:r>
        <w:rPr>
          <w:rStyle w:val="Strong"/>
        </w:rPr>
        <w:t>Expected Result:</w:t>
      </w:r>
      <w:r>
        <w:br/>
        <w:t>An error message displaying that type and domain is not allowed</w:t>
      </w:r>
    </w:p>
    <w:p w14:paraId="4772F9CE" w14:textId="77777777" w:rsidR="00C43081" w:rsidRDefault="00C43081" w:rsidP="00C43081">
      <w:pPr>
        <w:rPr>
          <w:rStyle w:val="Strong"/>
        </w:rPr>
      </w:pPr>
      <w:r>
        <w:rPr>
          <w:rStyle w:val="Strong"/>
        </w:rPr>
        <w:t>Actual Result:</w:t>
      </w:r>
    </w:p>
    <w:p w14:paraId="413407F5" w14:textId="20E62E20" w:rsidR="00C43081" w:rsidRDefault="00C43081" w:rsidP="00C43081">
      <w:pPr>
        <w:rPr>
          <w:rStyle w:val="Strong"/>
        </w:rPr>
      </w:pPr>
      <w:r w:rsidRPr="00EE0143">
        <w:rPr>
          <w:rStyle w:val="Strong"/>
        </w:rPr>
        <w:t>Error: You cannot provide a type and domain</w:t>
      </w:r>
    </w:p>
    <w:p w14:paraId="4E1C8C08" w14:textId="66D21E0F" w:rsidR="00254D45" w:rsidRDefault="00254D45" w:rsidP="00254D45">
      <w:pPr>
        <w:pStyle w:val="Heading3"/>
      </w:pPr>
      <w:r>
        <w:rPr>
          <w:rStyle w:val="Strong"/>
          <w:b/>
          <w:bCs/>
        </w:rPr>
        <w:lastRenderedPageBreak/>
        <w:t>Test 1</w:t>
      </w:r>
      <w:r>
        <w:rPr>
          <w:rStyle w:val="Strong"/>
          <w:b/>
          <w:bCs/>
        </w:rPr>
        <w:t>3</w:t>
      </w:r>
      <w:r>
        <w:rPr>
          <w:rStyle w:val="Strong"/>
          <w:b/>
          <w:bCs/>
        </w:rPr>
        <w:t xml:space="preserve">: Testing for </w:t>
      </w:r>
      <w:r>
        <w:rPr>
          <w:rStyle w:val="Strong"/>
          <w:b/>
          <w:bCs/>
        </w:rPr>
        <w:t>a type that does not exist</w:t>
      </w:r>
    </w:p>
    <w:p w14:paraId="3834F110" w14:textId="270E18EE" w:rsidR="00254D45" w:rsidRDefault="00254D45" w:rsidP="00254D45">
      <w:pPr>
        <w:pStyle w:val="NormalWeb"/>
      </w:pPr>
      <w:r>
        <w:rPr>
          <w:rStyle w:val="Strong"/>
        </w:rPr>
        <w:t>Command:</w:t>
      </w:r>
      <w:r>
        <w:br/>
      </w:r>
      <w:r w:rsidRPr="00EF7201">
        <w:rPr>
          <w:rStyle w:val="HTMLCode"/>
          <w:rFonts w:eastAsiaTheme="majorEastAsia"/>
        </w:rPr>
        <w:t>python3 EIDRToAltID.py -id 10.5240/C494-735F-96D6-5425-FD81-6</w:t>
      </w:r>
      <w:r>
        <w:rPr>
          <w:rStyle w:val="HTMLCode"/>
          <w:rFonts w:eastAsiaTheme="majorEastAsia"/>
        </w:rPr>
        <w:t xml:space="preserve"> </w:t>
      </w:r>
      <w:r w:rsidRPr="00EF7201">
        <w:rPr>
          <w:rStyle w:val="HTMLCode"/>
          <w:rFonts w:eastAsiaTheme="majorEastAsia"/>
        </w:rPr>
        <w:t xml:space="preserve">-t </w:t>
      </w:r>
      <w:r>
        <w:rPr>
          <w:rStyle w:val="HTMLCode"/>
          <w:rFonts w:eastAsiaTheme="majorEastAsia"/>
        </w:rPr>
        <w:t>imdb.com</w:t>
      </w:r>
    </w:p>
    <w:p w14:paraId="6210CAB4" w14:textId="0049FAEB" w:rsidR="00254D45" w:rsidRDefault="00254D45" w:rsidP="00254D45">
      <w:pPr>
        <w:pStyle w:val="NormalWeb"/>
      </w:pPr>
      <w:r>
        <w:rPr>
          <w:rStyle w:val="Strong"/>
        </w:rPr>
        <w:t>Expected Result:</w:t>
      </w:r>
      <w:r>
        <w:br/>
        <w:t xml:space="preserve">An error message displaying that </w:t>
      </w:r>
      <w:r>
        <w:t>the type is not a valid type and display the valid types</w:t>
      </w:r>
    </w:p>
    <w:p w14:paraId="393D37B4" w14:textId="77777777" w:rsidR="00254D45" w:rsidRDefault="00254D45" w:rsidP="00254D45">
      <w:pPr>
        <w:rPr>
          <w:rStyle w:val="Strong"/>
        </w:rPr>
      </w:pPr>
      <w:r>
        <w:rPr>
          <w:rStyle w:val="Strong"/>
        </w:rPr>
        <w:t>Actual Result:</w:t>
      </w:r>
    </w:p>
    <w:p w14:paraId="22F5E345" w14:textId="1CB50E1A" w:rsidR="00254D45" w:rsidRDefault="00254D45" w:rsidP="00254D45">
      <w:pPr>
        <w:rPr>
          <w:rStyle w:val="Strong"/>
        </w:rPr>
      </w:pPr>
      <w:r w:rsidRPr="00EE0143">
        <w:rPr>
          <w:rStyle w:val="Strong"/>
        </w:rPr>
        <w:t xml:space="preserve">Error: </w:t>
      </w:r>
      <w:r w:rsidR="00485DD4" w:rsidRPr="00485DD4">
        <w:rPr>
          <w:rStyle w:val="Strong"/>
        </w:rPr>
        <w:t xml:space="preserve"> Invalid type 'imdb.com'. Valid types </w:t>
      </w:r>
      <w:proofErr w:type="gramStart"/>
      <w:r w:rsidR="00485DD4" w:rsidRPr="00485DD4">
        <w:rPr>
          <w:rStyle w:val="Strong"/>
        </w:rPr>
        <w:t>are:</w:t>
      </w:r>
      <w:proofErr w:type="gramEnd"/>
      <w:r w:rsidR="00485DD4" w:rsidRPr="00485DD4">
        <w:rPr>
          <w:rStyle w:val="Strong"/>
        </w:rPr>
        <w:t xml:space="preserve"> Ad-ID, AFT, AMG, Baseline, BFI, </w:t>
      </w:r>
      <w:proofErr w:type="spellStart"/>
      <w:r w:rsidR="00485DD4" w:rsidRPr="00485DD4">
        <w:rPr>
          <w:rStyle w:val="Strong"/>
        </w:rPr>
        <w:t>cIDF</w:t>
      </w:r>
      <w:proofErr w:type="spellEnd"/>
      <w:r w:rsidR="00485DD4" w:rsidRPr="00485DD4">
        <w:rPr>
          <w:rStyle w:val="Strong"/>
        </w:rPr>
        <w:t xml:space="preserve">, CRID, DOI, EAN, </w:t>
      </w:r>
      <w:proofErr w:type="spellStart"/>
      <w:r w:rsidR="00485DD4" w:rsidRPr="00485DD4">
        <w:rPr>
          <w:rStyle w:val="Strong"/>
        </w:rPr>
        <w:t>GRid</w:t>
      </w:r>
      <w:proofErr w:type="spellEnd"/>
      <w:r w:rsidR="00485DD4" w:rsidRPr="00485DD4">
        <w:rPr>
          <w:rStyle w:val="Strong"/>
        </w:rPr>
        <w:t xml:space="preserve">, GTIN, IMDB, ISAN, ISRC, ISTC, IVA, </w:t>
      </w:r>
      <w:proofErr w:type="spellStart"/>
      <w:r w:rsidR="00485DD4" w:rsidRPr="00485DD4">
        <w:rPr>
          <w:rStyle w:val="Strong"/>
        </w:rPr>
        <w:t>Lumire</w:t>
      </w:r>
      <w:proofErr w:type="spellEnd"/>
      <w:r w:rsidR="00485DD4" w:rsidRPr="00485DD4">
        <w:rPr>
          <w:rStyle w:val="Strong"/>
        </w:rPr>
        <w:t xml:space="preserve">, MUZE, </w:t>
      </w:r>
      <w:proofErr w:type="spellStart"/>
      <w:r w:rsidR="00485DD4" w:rsidRPr="00485DD4">
        <w:rPr>
          <w:rStyle w:val="Strong"/>
        </w:rPr>
        <w:t>ShortDOI</w:t>
      </w:r>
      <w:proofErr w:type="spellEnd"/>
      <w:r w:rsidR="00485DD4" w:rsidRPr="00485DD4">
        <w:rPr>
          <w:rStyle w:val="Strong"/>
        </w:rPr>
        <w:t>, SMPTE_UMID, TRIB, TVG, UPC, URI, URN, UUID</w:t>
      </w:r>
    </w:p>
    <w:p w14:paraId="50D38868" w14:textId="7ACFAA1C" w:rsidR="00F61202" w:rsidRDefault="00F61202" w:rsidP="00A815FA">
      <w:pPr>
        <w:rPr>
          <w:rFonts w:asciiTheme="majorHAnsi" w:hAnsiTheme="majorHAnsi" w:cstheme="majorHAnsi"/>
          <w:b/>
          <w:bCs/>
        </w:rPr>
      </w:pPr>
    </w:p>
    <w:p w14:paraId="0D3236E6" w14:textId="57FAA69F" w:rsidR="009F0FAB" w:rsidRDefault="009F0FAB" w:rsidP="009F0FAB">
      <w:pPr>
        <w:pStyle w:val="Heading3"/>
      </w:pPr>
      <w:r>
        <w:rPr>
          <w:rStyle w:val="Strong"/>
          <w:b/>
          <w:bCs/>
        </w:rPr>
        <w:t>Test 1</w:t>
      </w: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 xml:space="preserve">: Testing for </w:t>
      </w:r>
      <w:r w:rsidR="0009742D">
        <w:rPr>
          <w:rStyle w:val="Strong"/>
          <w:b/>
          <w:bCs/>
        </w:rPr>
        <w:t>max errors less than 1 and greater than 1000</w:t>
      </w:r>
    </w:p>
    <w:p w14:paraId="5A70CEB9" w14:textId="46C4284E" w:rsidR="009F0FAB" w:rsidRDefault="009F0FAB" w:rsidP="009F0FAB">
      <w:pPr>
        <w:pStyle w:val="NormalWeb"/>
        <w:rPr>
          <w:rStyle w:val="HTMLCode"/>
          <w:rFonts w:eastAsiaTheme="majorEastAsia"/>
        </w:rPr>
      </w:pPr>
      <w:r>
        <w:rPr>
          <w:rStyle w:val="Strong"/>
        </w:rPr>
        <w:t>Command:</w:t>
      </w:r>
      <w:r>
        <w:br/>
      </w:r>
      <w:r w:rsidR="0009742D" w:rsidRPr="0009742D">
        <w:rPr>
          <w:rStyle w:val="HTMLCode"/>
          <w:rFonts w:eastAsiaTheme="majorEastAsia"/>
        </w:rPr>
        <w:t>python3 EIDRToAltID.py -id 10.5240/C494-735F-96D6-5425-FD81-6 -t IMDB -x 10</w:t>
      </w:r>
      <w:r w:rsidR="0009742D">
        <w:rPr>
          <w:rStyle w:val="HTMLCode"/>
          <w:rFonts w:eastAsiaTheme="majorEastAsia"/>
        </w:rPr>
        <w:t>1</w:t>
      </w:r>
    </w:p>
    <w:p w14:paraId="06CDB00A" w14:textId="77777777" w:rsidR="00DD4D50" w:rsidRDefault="00DD4D50" w:rsidP="009F0FAB">
      <w:pPr>
        <w:pStyle w:val="NormalWeb"/>
      </w:pPr>
      <w:r>
        <w:t>python3 EIDRToAltID.py -id 10.5240/C494-735F-96D6-5425-FD81-6 -t IMDB -x -1</w:t>
      </w:r>
    </w:p>
    <w:p w14:paraId="34B77FC0" w14:textId="15EB8157" w:rsidR="009F0FAB" w:rsidRDefault="009F0FAB" w:rsidP="009F0FAB">
      <w:pPr>
        <w:pStyle w:val="NormalWeb"/>
      </w:pPr>
      <w:r>
        <w:rPr>
          <w:rStyle w:val="Strong"/>
        </w:rPr>
        <w:t>Expected Result:</w:t>
      </w:r>
      <w:r>
        <w:br/>
        <w:t xml:space="preserve">An error message displaying that the </w:t>
      </w:r>
      <w:r w:rsidR="00DD4D50">
        <w:t>max errors must be between 1 and 100</w:t>
      </w:r>
    </w:p>
    <w:p w14:paraId="7EACBBD8" w14:textId="77777777" w:rsidR="009F0FAB" w:rsidRDefault="009F0FAB" w:rsidP="009F0FAB">
      <w:pPr>
        <w:rPr>
          <w:rStyle w:val="Strong"/>
        </w:rPr>
      </w:pPr>
      <w:r>
        <w:rPr>
          <w:rStyle w:val="Strong"/>
        </w:rPr>
        <w:t>Actual Result:</w:t>
      </w:r>
    </w:p>
    <w:p w14:paraId="3069E2B0" w14:textId="45C52B82" w:rsidR="00DD4D50" w:rsidRDefault="00DD4D50" w:rsidP="00DD4D50">
      <w:pPr>
        <w:pStyle w:val="NormalWeb"/>
      </w:pPr>
      <w:r>
        <w:t>Error: Max errors must be between 1 and 100.</w:t>
      </w:r>
      <w:r w:rsidR="00A36FDB">
        <w:t>(Same message for -1 it does however work with 0)</w:t>
      </w:r>
    </w:p>
    <w:p w14:paraId="19A70FB6" w14:textId="77777777" w:rsidR="009E69F6" w:rsidRDefault="009E69F6" w:rsidP="009E69F6">
      <w:pPr>
        <w:pStyle w:val="Heading3"/>
      </w:pPr>
      <w:r>
        <w:rPr>
          <w:rStyle w:val="Strong"/>
          <w:b/>
          <w:bCs/>
        </w:rPr>
        <w:t>Test 14: Testing for max errors less than 1 and greater than 1000</w:t>
      </w:r>
    </w:p>
    <w:p w14:paraId="39127177" w14:textId="77777777" w:rsidR="009E69F6" w:rsidRDefault="009E69F6" w:rsidP="009E69F6">
      <w:pPr>
        <w:pStyle w:val="NormalWeb"/>
        <w:rPr>
          <w:rStyle w:val="HTMLCode"/>
          <w:rFonts w:eastAsiaTheme="majorEastAsia"/>
        </w:rPr>
      </w:pPr>
      <w:r>
        <w:rPr>
          <w:rStyle w:val="Strong"/>
        </w:rPr>
        <w:t>Command:</w:t>
      </w:r>
      <w:r>
        <w:br/>
      </w:r>
      <w:r w:rsidRPr="0009742D">
        <w:rPr>
          <w:rStyle w:val="HTMLCode"/>
          <w:rFonts w:eastAsiaTheme="majorEastAsia"/>
        </w:rPr>
        <w:t>python3 EIDRToAltID.py -id 10.5240/C494-735F-96D6-5425-FD81-6 -t IMDB -x 10</w:t>
      </w:r>
      <w:r>
        <w:rPr>
          <w:rStyle w:val="HTMLCode"/>
          <w:rFonts w:eastAsiaTheme="majorEastAsia"/>
        </w:rPr>
        <w:t>1</w:t>
      </w:r>
    </w:p>
    <w:p w14:paraId="1397C37E" w14:textId="77777777" w:rsidR="009E69F6" w:rsidRDefault="009E69F6" w:rsidP="009E69F6">
      <w:pPr>
        <w:pStyle w:val="NormalWeb"/>
      </w:pPr>
      <w:r>
        <w:t>python3 EIDRToAltID.py -id 10.5240/C494-735F-96D6-5425-FD81-6 -t IMDB -x -1</w:t>
      </w:r>
    </w:p>
    <w:p w14:paraId="40336368" w14:textId="77777777" w:rsidR="009E69F6" w:rsidRDefault="009E69F6" w:rsidP="009E69F6">
      <w:pPr>
        <w:pStyle w:val="NormalWeb"/>
      </w:pPr>
      <w:r>
        <w:rPr>
          <w:rStyle w:val="Strong"/>
        </w:rPr>
        <w:t>Expected Result:</w:t>
      </w:r>
      <w:r>
        <w:br/>
        <w:t>An error message displaying that the max errors must be between 1 and 100</w:t>
      </w:r>
    </w:p>
    <w:p w14:paraId="0E797430" w14:textId="77777777" w:rsidR="009E69F6" w:rsidRDefault="009E69F6" w:rsidP="009E69F6">
      <w:pPr>
        <w:rPr>
          <w:rStyle w:val="Strong"/>
        </w:rPr>
      </w:pPr>
      <w:r>
        <w:rPr>
          <w:rStyle w:val="Strong"/>
        </w:rPr>
        <w:t>Actual Result:</w:t>
      </w:r>
    </w:p>
    <w:p w14:paraId="646AFC06" w14:textId="77777777" w:rsidR="009E69F6" w:rsidRDefault="009E69F6" w:rsidP="009E69F6">
      <w:pPr>
        <w:pStyle w:val="NormalWeb"/>
      </w:pPr>
      <w:r>
        <w:t>Error: Max errors must be between 1 and 100.(Same message for -1 it does however work with 0)</w:t>
      </w:r>
    </w:p>
    <w:p w14:paraId="66411E66" w14:textId="7773AB51" w:rsidR="009E69F6" w:rsidRDefault="009E69F6" w:rsidP="009E69F6">
      <w:pPr>
        <w:pStyle w:val="Heading3"/>
      </w:pPr>
      <w:r>
        <w:rPr>
          <w:rStyle w:val="Strong"/>
          <w:b/>
          <w:bCs/>
        </w:rPr>
        <w:lastRenderedPageBreak/>
        <w:t>Test 1</w:t>
      </w:r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t xml:space="preserve">: Testing for </w:t>
      </w:r>
      <w:r w:rsidR="00FA7244">
        <w:rPr>
          <w:rStyle w:val="Strong"/>
          <w:b/>
          <w:bCs/>
        </w:rPr>
        <w:t>page size</w:t>
      </w:r>
    </w:p>
    <w:p w14:paraId="6B380B10" w14:textId="3A3A8BD0" w:rsidR="009E69F6" w:rsidRDefault="009E69F6" w:rsidP="009E69F6">
      <w:pPr>
        <w:pStyle w:val="NormalWeb"/>
        <w:rPr>
          <w:rStyle w:val="HTMLCode"/>
          <w:rFonts w:eastAsiaTheme="majorEastAsia"/>
        </w:rPr>
      </w:pPr>
      <w:r>
        <w:rPr>
          <w:rStyle w:val="Strong"/>
        </w:rPr>
        <w:t>Command:</w:t>
      </w:r>
      <w:r>
        <w:br/>
      </w:r>
      <w:r w:rsidRPr="0009742D">
        <w:rPr>
          <w:rStyle w:val="HTMLCode"/>
          <w:rFonts w:eastAsiaTheme="majorEastAsia"/>
        </w:rPr>
        <w:t>python3 EIDRToAltID.py -id 10.5240/C494-735F-96D6-5425-FD81-6 -t IMDB -</w:t>
      </w:r>
      <w:r w:rsidR="00C73B75">
        <w:rPr>
          <w:rStyle w:val="HTMLCode"/>
          <w:rFonts w:eastAsiaTheme="majorEastAsia"/>
        </w:rPr>
        <w:t>p 0</w:t>
      </w:r>
    </w:p>
    <w:p w14:paraId="2C143F11" w14:textId="69682ABB" w:rsidR="00C73B75" w:rsidRDefault="00C73B75" w:rsidP="009E69F6">
      <w:pPr>
        <w:pStyle w:val="NormalWeb"/>
        <w:rPr>
          <w:rStyle w:val="HTMLCode"/>
          <w:rFonts w:eastAsiaTheme="majorEastAsia"/>
        </w:rPr>
      </w:pPr>
      <w:r w:rsidRPr="0009742D">
        <w:rPr>
          <w:rStyle w:val="HTMLCode"/>
          <w:rFonts w:eastAsiaTheme="majorEastAsia"/>
        </w:rPr>
        <w:t>python3 EIDRToAltID.py -id 10.5240/C494-735F-96D6-5425-FD81-6 -t IMDB -</w:t>
      </w:r>
      <w:r>
        <w:rPr>
          <w:rStyle w:val="HTMLCode"/>
          <w:rFonts w:eastAsiaTheme="majorEastAsia"/>
        </w:rPr>
        <w:t xml:space="preserve">p </w:t>
      </w:r>
      <w:r w:rsidR="00F30C4B">
        <w:rPr>
          <w:rStyle w:val="HTMLCode"/>
          <w:rFonts w:eastAsiaTheme="majorEastAsia"/>
        </w:rPr>
        <w:t>1000001</w:t>
      </w:r>
    </w:p>
    <w:p w14:paraId="0D639284" w14:textId="33FD2A28" w:rsidR="00F30C4B" w:rsidRDefault="00F30C4B" w:rsidP="00F30C4B">
      <w:pPr>
        <w:pStyle w:val="NormalWeb"/>
        <w:rPr>
          <w:rStyle w:val="HTMLCode"/>
          <w:rFonts w:eastAsiaTheme="majorEastAsia"/>
        </w:rPr>
      </w:pPr>
      <w:r w:rsidRPr="00F30C4B">
        <w:rPr>
          <w:rStyle w:val="HTMLCode"/>
          <w:rFonts w:eastAsiaTheme="majorEastAsia"/>
        </w:rPr>
        <w:t xml:space="preserve">python3 EIDRToAltID.py -id 10.5240/C494-735F-96D6-5425-FD81-6 -t IMDB -p </w:t>
      </w:r>
      <w:r>
        <w:rPr>
          <w:rStyle w:val="HTMLCode"/>
          <w:rFonts w:eastAsiaTheme="majorEastAsia"/>
        </w:rPr>
        <w:t>-1</w:t>
      </w:r>
    </w:p>
    <w:p w14:paraId="7D399893" w14:textId="32A2D6B9" w:rsidR="009E69F6" w:rsidRDefault="009E69F6" w:rsidP="009E69F6">
      <w:pPr>
        <w:pStyle w:val="NormalWeb"/>
      </w:pPr>
      <w:r>
        <w:rPr>
          <w:rStyle w:val="Strong"/>
        </w:rPr>
        <w:t>Expected Result:</w:t>
      </w:r>
      <w:r>
        <w:br/>
        <w:t xml:space="preserve">An error message displaying that the </w:t>
      </w:r>
      <w:r w:rsidR="00642AC4">
        <w:t>page size must be between 1 and 100000</w:t>
      </w:r>
    </w:p>
    <w:p w14:paraId="259F45D3" w14:textId="77777777" w:rsidR="009E69F6" w:rsidRDefault="009E69F6" w:rsidP="009E69F6">
      <w:pPr>
        <w:rPr>
          <w:rStyle w:val="Strong"/>
        </w:rPr>
      </w:pPr>
      <w:r>
        <w:rPr>
          <w:rStyle w:val="Strong"/>
        </w:rPr>
        <w:t>Actual Result:</w:t>
      </w:r>
    </w:p>
    <w:p w14:paraId="71B8B10A" w14:textId="77777777" w:rsidR="0025702F" w:rsidRPr="0025702F" w:rsidRDefault="0025702F" w:rsidP="0025702F">
      <w:pPr>
        <w:rPr>
          <w:rStyle w:val="Strong"/>
        </w:rPr>
      </w:pPr>
      <w:r w:rsidRPr="0025702F">
        <w:rPr>
          <w:rStyle w:val="Strong"/>
        </w:rPr>
        <w:t>python3 EIDRToAltID.py -id 10.5240/C494-735F-96D6-5425-FD81-6 -t IMDB -p 1000001</w:t>
      </w:r>
    </w:p>
    <w:p w14:paraId="2CD7189A" w14:textId="6BB2E291" w:rsidR="0025702F" w:rsidRDefault="0025702F" w:rsidP="0025702F">
      <w:pPr>
        <w:rPr>
          <w:rStyle w:val="Strong"/>
        </w:rPr>
      </w:pPr>
      <w:r w:rsidRPr="0025702F">
        <w:rPr>
          <w:rStyle w:val="Strong"/>
        </w:rPr>
        <w:t>Error: Page size must be between 1 and 100000.</w:t>
      </w:r>
      <w:r>
        <w:rPr>
          <w:rStyle w:val="Strong"/>
        </w:rPr>
        <w:t xml:space="preserve">(For </w:t>
      </w:r>
      <w:r w:rsidR="00BD2800">
        <w:rPr>
          <w:rStyle w:val="Strong"/>
        </w:rPr>
        <w:t>all 3 sizes</w:t>
      </w:r>
      <w:r>
        <w:rPr>
          <w:rStyle w:val="Strong"/>
        </w:rPr>
        <w:t>)</w:t>
      </w:r>
    </w:p>
    <w:p w14:paraId="7B2629CA" w14:textId="3AB06593" w:rsidR="00FF030E" w:rsidRDefault="00FF030E" w:rsidP="00FF030E">
      <w:pPr>
        <w:pStyle w:val="Heading3"/>
      </w:pPr>
      <w:r>
        <w:rPr>
          <w:rStyle w:val="Strong"/>
          <w:b/>
          <w:bCs/>
        </w:rPr>
        <w:t>Test 1</w:t>
      </w:r>
      <w:r>
        <w:rPr>
          <w:rStyle w:val="Strong"/>
          <w:b/>
          <w:bCs/>
        </w:rPr>
        <w:t>6</w:t>
      </w:r>
      <w:r>
        <w:rPr>
          <w:rStyle w:val="Strong"/>
          <w:b/>
          <w:bCs/>
        </w:rPr>
        <w:t xml:space="preserve">: Testing for </w:t>
      </w:r>
      <w:r>
        <w:rPr>
          <w:rStyle w:val="Strong"/>
          <w:b/>
          <w:bCs/>
        </w:rPr>
        <w:t xml:space="preserve">a valid </w:t>
      </w:r>
      <w:r>
        <w:rPr>
          <w:rStyle w:val="Strong"/>
          <w:b/>
          <w:bCs/>
        </w:rPr>
        <w:t>page size</w:t>
      </w:r>
    </w:p>
    <w:p w14:paraId="021E238C" w14:textId="0FCF7DD6" w:rsidR="00FF030E" w:rsidRDefault="00FF030E" w:rsidP="00FF030E">
      <w:pPr>
        <w:pStyle w:val="NormalWeb"/>
        <w:rPr>
          <w:rStyle w:val="HTMLCode"/>
          <w:rFonts w:eastAsiaTheme="majorEastAsia"/>
        </w:rPr>
      </w:pPr>
      <w:r>
        <w:rPr>
          <w:rStyle w:val="Strong"/>
        </w:rPr>
        <w:t>Command:</w:t>
      </w:r>
      <w:r>
        <w:br/>
      </w:r>
      <w:r w:rsidRPr="0009742D">
        <w:rPr>
          <w:rStyle w:val="HTMLCode"/>
          <w:rFonts w:eastAsiaTheme="majorEastAsia"/>
        </w:rPr>
        <w:t>python3 EIDRToAltID.py -id 10.5240/C494-735F-96D6-5425-FD81-6 -t IMDB -</w:t>
      </w:r>
      <w:r>
        <w:rPr>
          <w:rStyle w:val="HTMLCode"/>
          <w:rFonts w:eastAsiaTheme="majorEastAsia"/>
        </w:rPr>
        <w:t xml:space="preserve">p </w:t>
      </w:r>
      <w:r>
        <w:rPr>
          <w:rStyle w:val="HTMLCode"/>
          <w:rFonts w:eastAsiaTheme="majorEastAsia"/>
        </w:rPr>
        <w:t>100</w:t>
      </w:r>
    </w:p>
    <w:p w14:paraId="59465A65" w14:textId="77777777" w:rsidR="00FF030E" w:rsidRDefault="00FF030E" w:rsidP="00FF030E">
      <w:pPr>
        <w:pStyle w:val="NormalWeb"/>
        <w:rPr>
          <w:rStyle w:val="HTMLCode"/>
          <w:rFonts w:eastAsiaTheme="majorEastAsia"/>
        </w:rPr>
      </w:pPr>
      <w:r w:rsidRPr="0009742D">
        <w:rPr>
          <w:rStyle w:val="HTMLCode"/>
          <w:rFonts w:eastAsiaTheme="majorEastAsia"/>
        </w:rPr>
        <w:t>python3 EIDRToAltID.py -id 10.5240/C494-735F-96D6-5425-FD81-6 -t IMDB -</w:t>
      </w:r>
      <w:r>
        <w:rPr>
          <w:rStyle w:val="HTMLCode"/>
          <w:rFonts w:eastAsiaTheme="majorEastAsia"/>
        </w:rPr>
        <w:t>p 1000001</w:t>
      </w:r>
    </w:p>
    <w:p w14:paraId="7B06B8CB" w14:textId="77777777" w:rsidR="00FF030E" w:rsidRDefault="00FF030E" w:rsidP="00FF030E">
      <w:pPr>
        <w:pStyle w:val="NormalWeb"/>
        <w:rPr>
          <w:rStyle w:val="HTMLCode"/>
          <w:rFonts w:eastAsiaTheme="majorEastAsia"/>
        </w:rPr>
      </w:pPr>
      <w:r w:rsidRPr="00F30C4B">
        <w:rPr>
          <w:rStyle w:val="HTMLCode"/>
          <w:rFonts w:eastAsiaTheme="majorEastAsia"/>
        </w:rPr>
        <w:t xml:space="preserve">python3 EIDRToAltID.py -id 10.5240/C494-735F-96D6-5425-FD81-6 -t IMDB -p </w:t>
      </w:r>
      <w:r>
        <w:rPr>
          <w:rStyle w:val="HTMLCode"/>
          <w:rFonts w:eastAsiaTheme="majorEastAsia"/>
        </w:rPr>
        <w:t>-1</w:t>
      </w:r>
    </w:p>
    <w:p w14:paraId="4BEC4E5D" w14:textId="066C8B19" w:rsidR="00FF030E" w:rsidRDefault="00FF030E" w:rsidP="00FF030E">
      <w:pPr>
        <w:pStyle w:val="NormalWeb"/>
      </w:pPr>
      <w:r>
        <w:rPr>
          <w:rStyle w:val="Strong"/>
        </w:rPr>
        <w:t>Expected Result:</w:t>
      </w:r>
      <w:r>
        <w:br/>
      </w:r>
      <w:r>
        <w:t>Records processed with the valid page size</w:t>
      </w:r>
    </w:p>
    <w:p w14:paraId="438720F9" w14:textId="77777777" w:rsidR="00FF030E" w:rsidRDefault="00FF030E" w:rsidP="00FF030E">
      <w:pPr>
        <w:rPr>
          <w:rStyle w:val="Strong"/>
        </w:rPr>
      </w:pPr>
      <w:r>
        <w:rPr>
          <w:rStyle w:val="Strong"/>
        </w:rPr>
        <w:t>Actual Result:</w:t>
      </w:r>
    </w:p>
    <w:p w14:paraId="36B69303" w14:textId="77777777" w:rsidR="00F42321" w:rsidRPr="00F42321" w:rsidRDefault="00F42321" w:rsidP="00F42321">
      <w:pPr>
        <w:rPr>
          <w:rStyle w:val="Strong"/>
        </w:rPr>
      </w:pPr>
      <w:r w:rsidRPr="00F42321">
        <w:rPr>
          <w:rStyle w:val="Strong"/>
        </w:rPr>
        <w:t xml:space="preserve">10.5240/C494-735F-96D6-5425-FD81-6      IMDB    tt5843576       None    </w:t>
      </w:r>
      <w:proofErr w:type="spellStart"/>
      <w:r w:rsidRPr="00F42321">
        <w:rPr>
          <w:rStyle w:val="Strong"/>
        </w:rPr>
        <w:t>None</w:t>
      </w:r>
      <w:proofErr w:type="spellEnd"/>
    </w:p>
    <w:p w14:paraId="727749AB" w14:textId="1532AE89" w:rsidR="00F42321" w:rsidRDefault="00F42321" w:rsidP="00F42321">
      <w:pPr>
        <w:rPr>
          <w:rStyle w:val="Strong"/>
        </w:rPr>
      </w:pPr>
      <w:r w:rsidRPr="00F42321">
        <w:rPr>
          <w:rStyle w:val="Strong"/>
        </w:rPr>
        <w:t xml:space="preserve">10.5240/C494-735F-96D6-5425-FD81-6      IMDB    tt0088038       None    </w:t>
      </w:r>
      <w:proofErr w:type="spellStart"/>
      <w:r w:rsidRPr="00F42321">
        <w:rPr>
          <w:rStyle w:val="Strong"/>
        </w:rPr>
        <w:t>None</w:t>
      </w:r>
      <w:proofErr w:type="spellEnd"/>
    </w:p>
    <w:p w14:paraId="4A3EC09D" w14:textId="2E7280A7" w:rsidR="00F42321" w:rsidRDefault="00F42321" w:rsidP="00F42321">
      <w:pPr>
        <w:rPr>
          <w:rStyle w:val="Strong"/>
        </w:rPr>
      </w:pPr>
      <w:r>
        <w:rPr>
          <w:rStyle w:val="Strong"/>
        </w:rPr>
        <w:t>Records processed successfully</w:t>
      </w:r>
    </w:p>
    <w:p w14:paraId="43284685" w14:textId="77777777" w:rsidR="00FF030E" w:rsidRDefault="00FF030E" w:rsidP="0025702F">
      <w:pPr>
        <w:rPr>
          <w:rStyle w:val="Strong"/>
        </w:rPr>
      </w:pPr>
    </w:p>
    <w:p w14:paraId="28CAED02" w14:textId="05167C40" w:rsidR="00271780" w:rsidRDefault="00271780" w:rsidP="00271780">
      <w:pPr>
        <w:pStyle w:val="Heading3"/>
      </w:pPr>
      <w:r>
        <w:rPr>
          <w:rStyle w:val="Strong"/>
          <w:b/>
          <w:bCs/>
        </w:rPr>
        <w:t>Test 1</w:t>
      </w:r>
      <w:r>
        <w:rPr>
          <w:rStyle w:val="Strong"/>
          <w:b/>
          <w:bCs/>
        </w:rPr>
        <w:t>6</w:t>
      </w:r>
      <w:r>
        <w:rPr>
          <w:rStyle w:val="Strong"/>
          <w:b/>
          <w:bCs/>
        </w:rPr>
        <w:t>: Testing for a</w:t>
      </w:r>
      <w:r w:rsidR="00696A4C">
        <w:rPr>
          <w:rStyle w:val="Strong"/>
          <w:b/>
          <w:bCs/>
        </w:rPr>
        <w:t>n empty string in output file</w:t>
      </w:r>
    </w:p>
    <w:p w14:paraId="0BF34184" w14:textId="4140B94C" w:rsidR="00271780" w:rsidRDefault="00271780" w:rsidP="00271780">
      <w:pPr>
        <w:pStyle w:val="NormalWeb"/>
      </w:pPr>
      <w:r>
        <w:rPr>
          <w:rStyle w:val="Strong"/>
        </w:rPr>
        <w:t>Command:</w:t>
      </w:r>
      <w:r>
        <w:br/>
      </w:r>
      <w:r w:rsidRPr="00EF7201">
        <w:rPr>
          <w:rStyle w:val="HTMLCode"/>
          <w:rFonts w:eastAsiaTheme="majorEastAsia"/>
        </w:rPr>
        <w:t>python3 EIDRToAltID.py -id 10.5240/C494-735F-96D6-5425-FD81-6</w:t>
      </w:r>
      <w:r>
        <w:rPr>
          <w:rStyle w:val="HTMLCode"/>
          <w:rFonts w:eastAsiaTheme="majorEastAsia"/>
        </w:rPr>
        <w:t xml:space="preserve"> </w:t>
      </w:r>
      <w:r w:rsidRPr="00EF7201">
        <w:rPr>
          <w:rStyle w:val="HTMLCode"/>
          <w:rFonts w:eastAsiaTheme="majorEastAsia"/>
        </w:rPr>
        <w:t xml:space="preserve">-t </w:t>
      </w:r>
      <w:r>
        <w:rPr>
          <w:rStyle w:val="HTMLCode"/>
          <w:rFonts w:eastAsiaTheme="majorEastAsia"/>
        </w:rPr>
        <w:t>imdb.com</w:t>
      </w:r>
      <w:r w:rsidR="00696A4C">
        <w:rPr>
          <w:rStyle w:val="HTMLCode"/>
          <w:rFonts w:eastAsiaTheme="majorEastAsia"/>
        </w:rPr>
        <w:t xml:space="preserve"> -o</w:t>
      </w:r>
    </w:p>
    <w:p w14:paraId="0E252BFD" w14:textId="67134F71" w:rsidR="00271780" w:rsidRDefault="00271780" w:rsidP="00271780">
      <w:pPr>
        <w:pStyle w:val="NormalWeb"/>
      </w:pPr>
      <w:r>
        <w:rPr>
          <w:rStyle w:val="Strong"/>
        </w:rPr>
        <w:t>Expected Result:</w:t>
      </w:r>
      <w:r>
        <w:br/>
        <w:t>An error message displaying that the</w:t>
      </w:r>
      <w:r w:rsidR="00696A4C">
        <w:t>re needs to be an output file mentioned.</w:t>
      </w:r>
    </w:p>
    <w:p w14:paraId="431543E1" w14:textId="25CC8EA4" w:rsidR="00271780" w:rsidRDefault="00271780" w:rsidP="00271780">
      <w:pPr>
        <w:rPr>
          <w:rStyle w:val="Strong"/>
        </w:rPr>
      </w:pPr>
      <w:r>
        <w:rPr>
          <w:rStyle w:val="Strong"/>
        </w:rPr>
        <w:lastRenderedPageBreak/>
        <w:t>Actual Result:</w:t>
      </w:r>
      <w:r w:rsidR="00476540" w:rsidRPr="00476540">
        <w:rPr>
          <w:rStyle w:val="Strong"/>
        </w:rPr>
        <w:t xml:space="preserve"> error: argument -o/--output: expected one argument</w:t>
      </w:r>
    </w:p>
    <w:p w14:paraId="2849C915" w14:textId="2CA8CADB" w:rsidR="00476540" w:rsidRDefault="00476540" w:rsidP="00271780">
      <w:pPr>
        <w:rPr>
          <w:rStyle w:val="Strong"/>
        </w:rPr>
      </w:pPr>
      <w:r>
        <w:rPr>
          <w:rStyle w:val="Strong"/>
        </w:rPr>
        <w:t xml:space="preserve">Note: Never did exception handling here so it defaults to the </w:t>
      </w:r>
      <w:proofErr w:type="spellStart"/>
      <w:r>
        <w:rPr>
          <w:rStyle w:val="Strong"/>
        </w:rPr>
        <w:t>arg</w:t>
      </w:r>
      <w:proofErr w:type="spellEnd"/>
      <w:r>
        <w:rPr>
          <w:rStyle w:val="Strong"/>
        </w:rPr>
        <w:t xml:space="preserve"> parse error.</w:t>
      </w:r>
    </w:p>
    <w:p w14:paraId="25A9FE32" w14:textId="77777777" w:rsidR="006C2A57" w:rsidRDefault="006C2A57" w:rsidP="006C2A57">
      <w:pPr>
        <w:pStyle w:val="Heading3"/>
      </w:pPr>
      <w:r>
        <w:rPr>
          <w:rStyle w:val="Strong"/>
          <w:b/>
          <w:bCs/>
        </w:rPr>
        <w:t>Test 16: Testing for an empty string in output file</w:t>
      </w:r>
    </w:p>
    <w:p w14:paraId="0589808F" w14:textId="77777777" w:rsidR="006C2A57" w:rsidRDefault="006C2A57" w:rsidP="006C2A57">
      <w:pPr>
        <w:pStyle w:val="NormalWeb"/>
      </w:pPr>
      <w:r>
        <w:rPr>
          <w:rStyle w:val="Strong"/>
        </w:rPr>
        <w:t>Command:</w:t>
      </w:r>
      <w:r>
        <w:br/>
      </w:r>
      <w:r w:rsidRPr="00EF7201">
        <w:rPr>
          <w:rStyle w:val="HTMLCode"/>
          <w:rFonts w:eastAsiaTheme="majorEastAsia"/>
        </w:rPr>
        <w:t>python3 EIDRToAltID.py -id 10.5240/C494-735F-96D6-5425-FD81-6</w:t>
      </w:r>
      <w:r>
        <w:rPr>
          <w:rStyle w:val="HTMLCode"/>
          <w:rFonts w:eastAsiaTheme="majorEastAsia"/>
        </w:rPr>
        <w:t xml:space="preserve"> </w:t>
      </w:r>
      <w:r w:rsidRPr="00EF7201">
        <w:rPr>
          <w:rStyle w:val="HTMLCode"/>
          <w:rFonts w:eastAsiaTheme="majorEastAsia"/>
        </w:rPr>
        <w:t xml:space="preserve">-t </w:t>
      </w:r>
      <w:r>
        <w:rPr>
          <w:rStyle w:val="HTMLCode"/>
          <w:rFonts w:eastAsiaTheme="majorEastAsia"/>
        </w:rPr>
        <w:t>imdb.com -o</w:t>
      </w:r>
    </w:p>
    <w:p w14:paraId="0715B0DD" w14:textId="77777777" w:rsidR="006C2A57" w:rsidRDefault="006C2A57" w:rsidP="006C2A57">
      <w:pPr>
        <w:pStyle w:val="NormalWeb"/>
      </w:pPr>
      <w:r>
        <w:rPr>
          <w:rStyle w:val="Strong"/>
        </w:rPr>
        <w:t>Expected Result:</w:t>
      </w:r>
      <w:r>
        <w:br/>
        <w:t>An error message displaying that there needs to be an output file mentioned.</w:t>
      </w:r>
    </w:p>
    <w:p w14:paraId="3F291225" w14:textId="093627AF" w:rsidR="006C2A57" w:rsidRDefault="006C2A57" w:rsidP="00271780">
      <w:pPr>
        <w:rPr>
          <w:rStyle w:val="Strong"/>
        </w:rPr>
      </w:pPr>
    </w:p>
    <w:p w14:paraId="6870DB33" w14:textId="77777777" w:rsidR="006C2A57" w:rsidRDefault="006C2A57" w:rsidP="00271780">
      <w:pPr>
        <w:rPr>
          <w:rStyle w:val="Strong"/>
        </w:rPr>
      </w:pPr>
    </w:p>
    <w:p w14:paraId="2B7FF0AE" w14:textId="77777777" w:rsidR="009E69F6" w:rsidRDefault="009E69F6" w:rsidP="009E69F6">
      <w:pPr>
        <w:pStyle w:val="NormalWeb"/>
      </w:pPr>
    </w:p>
    <w:p w14:paraId="19E990EF" w14:textId="77777777" w:rsidR="00DD4D50" w:rsidRDefault="00DD4D50" w:rsidP="009F0FAB">
      <w:pPr>
        <w:rPr>
          <w:rStyle w:val="Strong"/>
        </w:rPr>
      </w:pPr>
    </w:p>
    <w:p w14:paraId="180D510F" w14:textId="77777777" w:rsidR="004848BE" w:rsidRDefault="004848BE" w:rsidP="004848BE">
      <w:pPr>
        <w:rPr>
          <w:rFonts w:asciiTheme="majorHAnsi" w:hAnsiTheme="majorHAnsi" w:cstheme="majorHAnsi"/>
          <w:b/>
          <w:bCs/>
        </w:rPr>
      </w:pPr>
    </w:p>
    <w:p w14:paraId="240F4177" w14:textId="77777777" w:rsidR="002075BF" w:rsidRDefault="002075BF" w:rsidP="006C1D50">
      <w:pPr>
        <w:rPr>
          <w:rFonts w:asciiTheme="majorHAnsi" w:hAnsiTheme="majorHAnsi" w:cstheme="majorHAnsi"/>
          <w:b/>
          <w:bCs/>
        </w:rPr>
      </w:pPr>
    </w:p>
    <w:p w14:paraId="74DCECA0" w14:textId="77777777" w:rsidR="006C1D50" w:rsidRPr="006C1D50" w:rsidRDefault="006C1D50" w:rsidP="005E70AD">
      <w:pPr>
        <w:rPr>
          <w:rFonts w:asciiTheme="majorHAnsi" w:hAnsiTheme="majorHAnsi" w:cstheme="majorHAnsi"/>
          <w:b/>
          <w:bCs/>
        </w:rPr>
      </w:pPr>
    </w:p>
    <w:sectPr w:rsidR="006C1D50" w:rsidRPr="006C1D50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90638" w14:textId="77777777" w:rsidR="00D00D0F" w:rsidRDefault="00D00D0F" w:rsidP="00855982">
      <w:pPr>
        <w:spacing w:after="0" w:line="240" w:lineRule="auto"/>
      </w:pPr>
      <w:r>
        <w:separator/>
      </w:r>
    </w:p>
  </w:endnote>
  <w:endnote w:type="continuationSeparator" w:id="0">
    <w:p w14:paraId="431137C9" w14:textId="77777777" w:rsidR="00D00D0F" w:rsidRDefault="00D00D0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802BA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B5A3C" w14:textId="77777777" w:rsidR="00D00D0F" w:rsidRDefault="00D00D0F" w:rsidP="00855982">
      <w:pPr>
        <w:spacing w:after="0" w:line="240" w:lineRule="auto"/>
      </w:pPr>
      <w:r>
        <w:separator/>
      </w:r>
    </w:p>
  </w:footnote>
  <w:footnote w:type="continuationSeparator" w:id="0">
    <w:p w14:paraId="22CC8256" w14:textId="77777777" w:rsidR="00D00D0F" w:rsidRDefault="00D00D0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1341231">
    <w:abstractNumId w:val="14"/>
  </w:num>
  <w:num w:numId="2" w16cid:durableId="7584102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8277039">
    <w:abstractNumId w:val="14"/>
  </w:num>
  <w:num w:numId="4" w16cid:durableId="1024869647">
    <w:abstractNumId w:val="14"/>
  </w:num>
  <w:num w:numId="5" w16cid:durableId="1797798425">
    <w:abstractNumId w:val="14"/>
  </w:num>
  <w:num w:numId="6" w16cid:durableId="957176286">
    <w:abstractNumId w:val="14"/>
  </w:num>
  <w:num w:numId="7" w16cid:durableId="1112238561">
    <w:abstractNumId w:val="14"/>
  </w:num>
  <w:num w:numId="8" w16cid:durableId="1427194315">
    <w:abstractNumId w:val="14"/>
  </w:num>
  <w:num w:numId="9" w16cid:durableId="341278564">
    <w:abstractNumId w:val="14"/>
  </w:num>
  <w:num w:numId="10" w16cid:durableId="134182385">
    <w:abstractNumId w:val="14"/>
  </w:num>
  <w:num w:numId="11" w16cid:durableId="2072456111">
    <w:abstractNumId w:val="14"/>
  </w:num>
  <w:num w:numId="12" w16cid:durableId="1489437546">
    <w:abstractNumId w:val="14"/>
  </w:num>
  <w:num w:numId="13" w16cid:durableId="518660716">
    <w:abstractNumId w:val="10"/>
  </w:num>
  <w:num w:numId="14" w16cid:durableId="1671368126">
    <w:abstractNumId w:val="17"/>
  </w:num>
  <w:num w:numId="15" w16cid:durableId="2007391098">
    <w:abstractNumId w:val="11"/>
  </w:num>
  <w:num w:numId="16" w16cid:durableId="218907392">
    <w:abstractNumId w:val="12"/>
  </w:num>
  <w:num w:numId="17" w16cid:durableId="2130081355">
    <w:abstractNumId w:val="9"/>
  </w:num>
  <w:num w:numId="18" w16cid:durableId="1441680656">
    <w:abstractNumId w:val="7"/>
  </w:num>
  <w:num w:numId="19" w16cid:durableId="1661998966">
    <w:abstractNumId w:val="6"/>
  </w:num>
  <w:num w:numId="20" w16cid:durableId="1692565339">
    <w:abstractNumId w:val="5"/>
  </w:num>
  <w:num w:numId="21" w16cid:durableId="309485443">
    <w:abstractNumId w:val="4"/>
  </w:num>
  <w:num w:numId="22" w16cid:durableId="1960868069">
    <w:abstractNumId w:val="8"/>
  </w:num>
  <w:num w:numId="23" w16cid:durableId="1486585091">
    <w:abstractNumId w:val="3"/>
  </w:num>
  <w:num w:numId="24" w16cid:durableId="837306613">
    <w:abstractNumId w:val="2"/>
  </w:num>
  <w:num w:numId="25" w16cid:durableId="1100758829">
    <w:abstractNumId w:val="1"/>
  </w:num>
  <w:num w:numId="26" w16cid:durableId="209928572">
    <w:abstractNumId w:val="0"/>
  </w:num>
  <w:num w:numId="27" w16cid:durableId="1959143236">
    <w:abstractNumId w:val="13"/>
  </w:num>
  <w:num w:numId="28" w16cid:durableId="654647461">
    <w:abstractNumId w:val="15"/>
  </w:num>
  <w:num w:numId="29" w16cid:durableId="895436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78"/>
    <w:rsid w:val="00051385"/>
    <w:rsid w:val="0009742D"/>
    <w:rsid w:val="000E5CD2"/>
    <w:rsid w:val="00140F95"/>
    <w:rsid w:val="00163EB9"/>
    <w:rsid w:val="00164851"/>
    <w:rsid w:val="001D4362"/>
    <w:rsid w:val="001F78ED"/>
    <w:rsid w:val="002075BF"/>
    <w:rsid w:val="00254D45"/>
    <w:rsid w:val="0025702F"/>
    <w:rsid w:val="002618C1"/>
    <w:rsid w:val="00271780"/>
    <w:rsid w:val="00273D46"/>
    <w:rsid w:val="00447302"/>
    <w:rsid w:val="0046734C"/>
    <w:rsid w:val="00476540"/>
    <w:rsid w:val="004848BE"/>
    <w:rsid w:val="00485DD4"/>
    <w:rsid w:val="005606E0"/>
    <w:rsid w:val="005646AA"/>
    <w:rsid w:val="00585F41"/>
    <w:rsid w:val="005E70AD"/>
    <w:rsid w:val="00641E72"/>
    <w:rsid w:val="00642AC4"/>
    <w:rsid w:val="006451DB"/>
    <w:rsid w:val="00696A4C"/>
    <w:rsid w:val="006C1D50"/>
    <w:rsid w:val="006C2A57"/>
    <w:rsid w:val="007411F9"/>
    <w:rsid w:val="00743044"/>
    <w:rsid w:val="007833A7"/>
    <w:rsid w:val="007A6056"/>
    <w:rsid w:val="007C01A8"/>
    <w:rsid w:val="00855982"/>
    <w:rsid w:val="008B2A78"/>
    <w:rsid w:val="009561CA"/>
    <w:rsid w:val="009E69F6"/>
    <w:rsid w:val="009F0FAB"/>
    <w:rsid w:val="00A10484"/>
    <w:rsid w:val="00A36FDB"/>
    <w:rsid w:val="00A56B53"/>
    <w:rsid w:val="00A76FE7"/>
    <w:rsid w:val="00A815FA"/>
    <w:rsid w:val="00BD2800"/>
    <w:rsid w:val="00C43081"/>
    <w:rsid w:val="00C6430C"/>
    <w:rsid w:val="00C73B75"/>
    <w:rsid w:val="00C96551"/>
    <w:rsid w:val="00CC7EE9"/>
    <w:rsid w:val="00D00D0F"/>
    <w:rsid w:val="00DD4D50"/>
    <w:rsid w:val="00E767C0"/>
    <w:rsid w:val="00EC6E25"/>
    <w:rsid w:val="00ED01F5"/>
    <w:rsid w:val="00EE0143"/>
    <w:rsid w:val="00EF7201"/>
    <w:rsid w:val="00F30C4B"/>
    <w:rsid w:val="00F42321"/>
    <w:rsid w:val="00F61202"/>
    <w:rsid w:val="00FA3188"/>
    <w:rsid w:val="00FA7244"/>
    <w:rsid w:val="00FD262C"/>
    <w:rsid w:val="00FE52EC"/>
    <w:rsid w:val="00FF030E"/>
    <w:rsid w:val="00F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D7E9"/>
  <w15:chartTrackingRefBased/>
  <w15:docId w15:val="{8A810450-08F3-BB4E-B63C-4D57B42D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6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467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avisblalack/Library/Containers/com.microsoft.Word/Data/Library/Application%20Support/Microsoft/Office/16.0/DTS/Search/%7bEAE348B3-FA4A-1749-8D97-358840DC4595%7dtf03457715_win32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{EAE348B3-FA4A-1749-8D97-358840DC4595}tf03457715_win32.dotx</Template>
  <TotalTime>103</TotalTime>
  <Pages>17</Pages>
  <Words>3670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Travis Blalack</cp:lastModifiedBy>
  <cp:revision>47</cp:revision>
  <dcterms:created xsi:type="dcterms:W3CDTF">2025-01-30T02:46:00Z</dcterms:created>
  <dcterms:modified xsi:type="dcterms:W3CDTF">2025-02-04T02:07:00Z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